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C0E" w:rsidRDefault="000C2C0E">
      <w:pPr>
        <w:jc w:val="right"/>
        <w:rPr>
          <w:rFonts w:ascii="宋体" w:hint="eastAsia"/>
          <w:b/>
          <w:sz w:val="22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Pr="008F3723" w:rsidRDefault="005B43A1">
      <w:pPr>
        <w:jc w:val="center"/>
        <w:rPr>
          <w:rFonts w:ascii="黑体" w:eastAsia="黑体" w:hAnsi="宋体"/>
          <w:b/>
          <w:bCs/>
          <w:sz w:val="48"/>
        </w:rPr>
      </w:pPr>
      <w:r>
        <w:rPr>
          <w:rFonts w:ascii="黑体" w:eastAsia="黑体" w:hAnsi="宋体" w:hint="eastAsia"/>
          <w:b/>
          <w:bCs/>
          <w:sz w:val="48"/>
        </w:rPr>
        <w:t>91U</w:t>
      </w:r>
      <w:r w:rsidR="00C87772" w:rsidRPr="008F3723">
        <w:rPr>
          <w:rFonts w:ascii="黑体" w:eastAsia="黑体" w:hAnsi="宋体" w:hint="eastAsia"/>
          <w:b/>
          <w:bCs/>
          <w:sz w:val="48"/>
        </w:rPr>
        <w:t>项目</w:t>
      </w:r>
      <w:r w:rsidR="009A70AA">
        <w:rPr>
          <w:rFonts w:ascii="黑体" w:eastAsia="黑体" w:hAnsi="宋体" w:hint="eastAsia"/>
          <w:b/>
          <w:bCs/>
          <w:sz w:val="48"/>
        </w:rPr>
        <w:t>配置</w:t>
      </w:r>
      <w:r>
        <w:rPr>
          <w:rFonts w:ascii="黑体" w:eastAsia="黑体" w:hAnsi="宋体" w:hint="eastAsia"/>
          <w:b/>
          <w:bCs/>
          <w:sz w:val="48"/>
        </w:rPr>
        <w:t>服务</w:t>
      </w:r>
    </w:p>
    <w:p w:rsidR="000C2C0E" w:rsidRPr="008F3723" w:rsidRDefault="000C2C0E">
      <w:pPr>
        <w:jc w:val="center"/>
        <w:rPr>
          <w:rFonts w:ascii="黑体" w:eastAsia="黑体" w:hAnsi="宋体"/>
          <w:b/>
          <w:bCs/>
          <w:sz w:val="48"/>
        </w:rPr>
      </w:pPr>
      <w:r w:rsidRPr="008F3723">
        <w:rPr>
          <w:rFonts w:ascii="黑体" w:eastAsia="黑体" w:hAnsi="宋体" w:hint="eastAsia"/>
          <w:b/>
          <w:bCs/>
          <w:sz w:val="48"/>
        </w:rPr>
        <w:t>概要设计说明书</w:t>
      </w:r>
    </w:p>
    <w:p w:rsidR="000C2C0E" w:rsidRPr="008F3723" w:rsidRDefault="000C2C0E">
      <w:pPr>
        <w:jc w:val="center"/>
        <w:rPr>
          <w:rFonts w:ascii="黑体" w:eastAsia="黑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8F3723" w:rsidRDefault="008F3723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版    本：</w:t>
      </w:r>
      <w:r>
        <w:rPr>
          <w:rFonts w:ascii="宋体" w:hint="eastAsia"/>
          <w:sz w:val="28"/>
          <w:u w:val="single"/>
        </w:rPr>
        <w:t xml:space="preserve">     V0</w:t>
      </w:r>
      <w:r w:rsidR="009A70AA">
        <w:rPr>
          <w:rFonts w:ascii="宋体" w:hint="eastAsia"/>
          <w:sz w:val="28"/>
          <w:u w:val="single"/>
        </w:rPr>
        <w:t>.1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</w:r>
      <w:r>
        <w:rPr>
          <w:rFonts w:ascii="宋体" w:hint="eastAsia"/>
          <w:sz w:val="28"/>
        </w:rPr>
        <w:tab/>
        <w:t>文件编号：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            发行控制：</w:t>
      </w:r>
      <w:r>
        <w:rPr>
          <w:rFonts w:ascii="宋体" w:hint="eastAsia"/>
          <w:sz w:val="28"/>
          <w:u w:val="single"/>
        </w:rPr>
        <w:t xml:space="preserve">     </w:t>
      </w:r>
      <w:r w:rsidR="005B43A1">
        <w:rPr>
          <w:rFonts w:ascii="宋体" w:hint="eastAsia"/>
          <w:sz w:val="28"/>
          <w:u w:val="single"/>
        </w:rPr>
        <w:t xml:space="preserve">    </w:t>
      </w:r>
      <w:r>
        <w:rPr>
          <w:rFonts w:ascii="宋体" w:hint="eastAsia"/>
          <w:sz w:val="28"/>
          <w:u w:val="single"/>
        </w:rPr>
        <w:t xml:space="preserve">     </w:t>
      </w:r>
      <w:r>
        <w:rPr>
          <w:rFonts w:ascii="宋体" w:hint="eastAsia"/>
          <w:sz w:val="28"/>
        </w:rPr>
        <w:t xml:space="preserve">  </w:t>
      </w: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jc w:val="center"/>
        <w:rPr>
          <w:rFonts w:ascii="宋体"/>
          <w:sz w:val="28"/>
        </w:rPr>
      </w:pPr>
    </w:p>
    <w:p w:rsidR="000C2C0E" w:rsidRDefault="000C2C0E">
      <w:pPr>
        <w:rPr>
          <w:rFonts w:ascii="宋体"/>
          <w:sz w:val="28"/>
        </w:rPr>
      </w:pPr>
      <w:r>
        <w:rPr>
          <w:rFonts w:ascii="宋体" w:hint="eastAsia"/>
          <w:sz w:val="28"/>
        </w:rPr>
        <w:t xml:space="preserve">      年  月  日编写                             年  月  日实施</w:t>
      </w:r>
    </w:p>
    <w:p w:rsidR="000C2C0E" w:rsidRDefault="00206477">
      <w:pPr>
        <w:jc w:val="center"/>
        <w:rPr>
          <w:rFonts w:eastAsia="黑体"/>
          <w:sz w:val="32"/>
        </w:rPr>
      </w:pPr>
      <w:r w:rsidRPr="00206477">
        <w:rPr>
          <w:rFonts w:ascii="宋体"/>
          <w:noProof/>
        </w:rPr>
        <w:pict>
          <v:line id="_x0000_s1130" style="position:absolute;left:0;text-align:left;z-index:251654656" from="9pt,0" to="486.75pt,0" o:allowincell="f" strokeweight="1.5pt"/>
        </w:pict>
      </w:r>
      <w:r w:rsidR="000C2C0E">
        <w:rPr>
          <w:rFonts w:hint="eastAsia"/>
          <w:sz w:val="28"/>
        </w:rPr>
        <w:t>编写部门：</w:t>
      </w:r>
      <w:r w:rsidR="000C2C0E">
        <w:rPr>
          <w:rFonts w:hint="eastAsia"/>
          <w:sz w:val="28"/>
        </w:rPr>
        <w:t xml:space="preserve">          </w:t>
      </w:r>
      <w:r w:rsidR="000C2C0E">
        <w:rPr>
          <w:rFonts w:hint="eastAsia"/>
          <w:sz w:val="28"/>
        </w:rPr>
        <w:t>批准</w:t>
      </w:r>
      <w:r w:rsidR="000C2C0E">
        <w:rPr>
          <w:rFonts w:hint="eastAsia"/>
          <w:sz w:val="28"/>
        </w:rPr>
        <w:t xml:space="preserve">:              </w:t>
      </w:r>
      <w:r w:rsidR="000C2C0E">
        <w:rPr>
          <w:rFonts w:hint="eastAsia"/>
          <w:sz w:val="28"/>
        </w:rPr>
        <w:t>审核</w:t>
      </w:r>
      <w:r w:rsidR="000C2C0E">
        <w:rPr>
          <w:rFonts w:hint="eastAsia"/>
          <w:sz w:val="28"/>
        </w:rPr>
        <w:t xml:space="preserve">:          </w:t>
      </w:r>
      <w:r w:rsidR="000C2C0E">
        <w:rPr>
          <w:rFonts w:hint="eastAsia"/>
          <w:sz w:val="28"/>
        </w:rPr>
        <w:t>编写</w:t>
      </w:r>
      <w:r w:rsidR="000C2C0E">
        <w:rPr>
          <w:rFonts w:hint="eastAsia"/>
          <w:sz w:val="28"/>
        </w:rPr>
        <w:t>:</w:t>
      </w:r>
      <w:r w:rsidR="000C2C0E">
        <w:rPr>
          <w:rFonts w:hint="eastAsia"/>
        </w:rPr>
        <w:t xml:space="preserve"> </w:t>
      </w:r>
      <w:r w:rsidR="000C2C0E">
        <w:rPr>
          <w:rFonts w:eastAsia="黑体"/>
          <w:sz w:val="32"/>
        </w:rPr>
        <w:t xml:space="preserve"> </w:t>
      </w:r>
      <w:r w:rsidR="000C2C0E">
        <w:rPr>
          <w:rFonts w:eastAsia="黑体"/>
          <w:sz w:val="32"/>
        </w:rPr>
        <w:br w:type="page"/>
      </w:r>
      <w:bookmarkStart w:id="0" w:name="_Toc536863901"/>
    </w:p>
    <w:p w:rsidR="000C2C0E" w:rsidRDefault="000C2C0E">
      <w:pPr>
        <w:jc w:val="center"/>
        <w:rPr>
          <w:b/>
          <w:bCs/>
        </w:rPr>
      </w:pPr>
      <w:r>
        <w:rPr>
          <w:rFonts w:ascii="宋体" w:hint="eastAsia"/>
          <w:b/>
          <w:bCs/>
          <w:color w:val="000000"/>
          <w:sz w:val="24"/>
        </w:rPr>
        <w:lastRenderedPageBreak/>
        <w:t>文件修订履历表</w:t>
      </w:r>
    </w:p>
    <w:p w:rsidR="000C2C0E" w:rsidRDefault="000C2C0E">
      <w:pPr>
        <w:rPr>
          <w:rFonts w:ascii="宋体"/>
          <w:color w:val="000000"/>
          <w:sz w:val="24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16"/>
        <w:gridCol w:w="1065"/>
        <w:gridCol w:w="5282"/>
        <w:gridCol w:w="1559"/>
      </w:tblGrid>
      <w:tr w:rsidR="008F3723" w:rsidTr="008F3723">
        <w:tc>
          <w:tcPr>
            <w:tcW w:w="1416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修订日期</w:t>
            </w:r>
          </w:p>
        </w:tc>
        <w:tc>
          <w:tcPr>
            <w:tcW w:w="1065" w:type="dxa"/>
          </w:tcPr>
          <w:p w:rsidR="008F3723" w:rsidRDefault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修订人</w:t>
            </w:r>
          </w:p>
        </w:tc>
        <w:tc>
          <w:tcPr>
            <w:tcW w:w="5282" w:type="dxa"/>
          </w:tcPr>
          <w:p w:rsidR="008F3723" w:rsidRDefault="008F3723" w:rsidP="00F57E54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修订内容简述</w:t>
            </w:r>
          </w:p>
        </w:tc>
        <w:tc>
          <w:tcPr>
            <w:tcW w:w="1559" w:type="dxa"/>
          </w:tcPr>
          <w:p w:rsidR="008F3723" w:rsidRDefault="008F3723" w:rsidP="008F3723">
            <w:pPr>
              <w:jc w:val="center"/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修订版本</w:t>
            </w:r>
          </w:p>
        </w:tc>
      </w:tr>
      <w:tr w:rsidR="008F3723" w:rsidTr="008F3723">
        <w:tc>
          <w:tcPr>
            <w:tcW w:w="1416" w:type="dxa"/>
          </w:tcPr>
          <w:p w:rsidR="008F3723" w:rsidRDefault="009A70AA" w:rsidP="005B43A1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2012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-0</w:t>
            </w:r>
            <w:r>
              <w:rPr>
                <w:rFonts w:ascii="宋体" w:hint="eastAsia"/>
                <w:bCs/>
                <w:color w:val="000000"/>
                <w:sz w:val="24"/>
              </w:rPr>
              <w:t>9</w:t>
            </w:r>
            <w:r w:rsidR="008F3723">
              <w:rPr>
                <w:rFonts w:ascii="宋体" w:hint="eastAsia"/>
                <w:bCs/>
                <w:color w:val="000000"/>
                <w:sz w:val="24"/>
              </w:rPr>
              <w:t>-</w:t>
            </w:r>
            <w:r>
              <w:rPr>
                <w:rFonts w:ascii="宋体" w:hint="eastAsia"/>
                <w:bCs/>
                <w:color w:val="000000"/>
                <w:sz w:val="24"/>
              </w:rPr>
              <w:t>14</w:t>
            </w:r>
          </w:p>
        </w:tc>
        <w:tc>
          <w:tcPr>
            <w:tcW w:w="1065" w:type="dxa"/>
          </w:tcPr>
          <w:p w:rsidR="008F3723" w:rsidRDefault="009A70AA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 w:hint="eastAsia"/>
                <w:bCs/>
                <w:color w:val="000000"/>
                <w:sz w:val="24"/>
              </w:rPr>
              <w:t>洪国文</w:t>
            </w:r>
          </w:p>
        </w:tc>
        <w:tc>
          <w:tcPr>
            <w:tcW w:w="5282" w:type="dxa"/>
          </w:tcPr>
          <w:p w:rsidR="008F3723" w:rsidRDefault="008F3723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8F3723" w:rsidRDefault="008F3723">
            <w:pPr>
              <w:rPr>
                <w:rFonts w:ascii="宋体"/>
                <w:bCs/>
                <w:color w:val="000000"/>
                <w:sz w:val="24"/>
              </w:rPr>
            </w:pPr>
            <w:r>
              <w:rPr>
                <w:rFonts w:ascii="宋体"/>
                <w:bCs/>
                <w:color w:val="000000"/>
                <w:sz w:val="24"/>
              </w:rPr>
              <w:t>V</w:t>
            </w:r>
            <w:r>
              <w:rPr>
                <w:rFonts w:ascii="宋体" w:hint="eastAsia"/>
                <w:bCs/>
                <w:color w:val="000000"/>
                <w:sz w:val="24"/>
              </w:rPr>
              <w:t>0.</w:t>
            </w:r>
            <w:r w:rsidR="005B43A1">
              <w:rPr>
                <w:rFonts w:ascii="宋体" w:hint="eastAsia"/>
                <w:bCs/>
                <w:color w:val="000000"/>
                <w:sz w:val="24"/>
              </w:rPr>
              <w:t>1</w:t>
            </w: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  <w:tr w:rsidR="007B01B9" w:rsidTr="008F3723">
        <w:tc>
          <w:tcPr>
            <w:tcW w:w="1416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065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5282" w:type="dxa"/>
          </w:tcPr>
          <w:p w:rsidR="007B01B9" w:rsidRDefault="007B01B9" w:rsidP="00F57E54">
            <w:pPr>
              <w:rPr>
                <w:rFonts w:ascii="宋体"/>
                <w:bCs/>
                <w:color w:val="000000"/>
                <w:sz w:val="24"/>
              </w:rPr>
            </w:pPr>
          </w:p>
        </w:tc>
        <w:tc>
          <w:tcPr>
            <w:tcW w:w="1559" w:type="dxa"/>
          </w:tcPr>
          <w:p w:rsidR="007B01B9" w:rsidRDefault="007B01B9">
            <w:pPr>
              <w:rPr>
                <w:rFonts w:ascii="宋体"/>
                <w:bCs/>
                <w:color w:val="000000"/>
                <w:sz w:val="24"/>
              </w:rPr>
            </w:pPr>
          </w:p>
        </w:tc>
      </w:tr>
    </w:tbl>
    <w:p w:rsidR="004863CE" w:rsidRDefault="004863CE" w:rsidP="004863CE">
      <w:pPr>
        <w:rPr>
          <w:iCs/>
          <w:color w:val="0000FF"/>
        </w:rPr>
      </w:pPr>
    </w:p>
    <w:p w:rsidR="004863CE" w:rsidRDefault="004863CE" w:rsidP="004863CE">
      <w:pPr>
        <w:rPr>
          <w:iCs/>
          <w:color w:val="0000FF"/>
        </w:rPr>
      </w:pPr>
    </w:p>
    <w:p w:rsidR="000C2C0E" w:rsidRDefault="00206477" w:rsidP="00D05FE2">
      <w:pPr>
        <w:pStyle w:val="af9"/>
        <w:ind w:left="0" w:rightChars="475" w:right="998" w:firstLineChars="0" w:firstLine="0"/>
      </w:pPr>
      <w:r w:rsidRPr="00206477">
        <w:rPr>
          <w:noProof/>
          <w:color w:val="000000"/>
        </w:rPr>
        <w:pict>
          <v:line id="_x0000_s1140" style="position:absolute;z-index:251655680" from="0,7.3pt" to="477pt,7.3pt" strokeweight="1.25pt"/>
        </w:pict>
      </w:r>
      <w:r w:rsidR="000C2C0E">
        <w:br w:type="page"/>
      </w:r>
    </w:p>
    <w:p w:rsidR="000C2C0E" w:rsidRDefault="000C2C0E">
      <w:pPr>
        <w:jc w:val="center"/>
        <w:rPr>
          <w:b/>
          <w:bCs/>
          <w:sz w:val="30"/>
        </w:rPr>
      </w:pPr>
      <w:r>
        <w:rPr>
          <w:rFonts w:eastAsia="黑体" w:hint="eastAsia"/>
          <w:sz w:val="32"/>
        </w:rPr>
        <w:lastRenderedPageBreak/>
        <w:t xml:space="preserve"> </w:t>
      </w:r>
      <w:bookmarkEnd w:id="0"/>
      <w:r>
        <w:rPr>
          <w:rFonts w:hint="eastAsia"/>
          <w:b/>
          <w:bCs/>
          <w:sz w:val="30"/>
        </w:rPr>
        <w:t>目</w:t>
      </w:r>
      <w:r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</w:rPr>
        <w:t>录</w:t>
      </w:r>
    </w:p>
    <w:p w:rsidR="003347B2" w:rsidRDefault="00206477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Style w:val="a9"/>
          <w:noProof/>
          <w:color w:val="auto"/>
          <w:sz w:val="24"/>
        </w:rPr>
        <w:fldChar w:fldCharType="begin"/>
      </w:r>
      <w:r w:rsidR="000C2C0E">
        <w:rPr>
          <w:rStyle w:val="a9"/>
          <w:noProof/>
          <w:color w:val="auto"/>
          <w:sz w:val="24"/>
        </w:rPr>
        <w:instrText xml:space="preserve"> TOC \o "1-3" \h \z </w:instrText>
      </w:r>
      <w:r>
        <w:rPr>
          <w:rStyle w:val="a9"/>
          <w:noProof/>
          <w:color w:val="auto"/>
          <w:sz w:val="24"/>
        </w:rPr>
        <w:fldChar w:fldCharType="separate"/>
      </w:r>
      <w:hyperlink w:anchor="_Toc335664725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1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6" w:history="1">
        <w:r w:rsidR="003347B2" w:rsidRPr="009745E0">
          <w:rPr>
            <w:rStyle w:val="a9"/>
            <w:noProof/>
          </w:rPr>
          <w:t>1.1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系统功能描述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7" w:history="1">
        <w:r w:rsidR="003347B2" w:rsidRPr="009745E0">
          <w:rPr>
            <w:rStyle w:val="a9"/>
            <w:noProof/>
          </w:rPr>
          <w:t>1.2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8" w:history="1">
        <w:r w:rsidR="003347B2" w:rsidRPr="009745E0">
          <w:rPr>
            <w:rStyle w:val="a9"/>
            <w:noProof/>
          </w:rPr>
          <w:t>1.2.1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系统结构设计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29" w:history="1">
        <w:r w:rsidR="003347B2" w:rsidRPr="009745E0">
          <w:rPr>
            <w:rStyle w:val="a9"/>
            <w:noProof/>
          </w:rPr>
          <w:t>1.2.2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系统业务流程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0" w:history="1">
        <w:r w:rsidR="003347B2" w:rsidRPr="009745E0">
          <w:rPr>
            <w:rStyle w:val="a9"/>
            <w:noProof/>
          </w:rPr>
          <w:t>1.3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系统数据设计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1" w:history="1">
        <w:r w:rsidR="003347B2" w:rsidRPr="009745E0">
          <w:rPr>
            <w:rStyle w:val="a9"/>
            <w:noProof/>
          </w:rPr>
          <w:t>1.3.1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业务数据格式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30"/>
        <w:tabs>
          <w:tab w:val="left" w:pos="168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2" w:history="1">
        <w:r w:rsidR="003347B2" w:rsidRPr="009745E0">
          <w:rPr>
            <w:rStyle w:val="a9"/>
            <w:noProof/>
          </w:rPr>
          <w:t>1.3.2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业务数据库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1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3" w:history="1">
        <w:r w:rsidR="003347B2" w:rsidRPr="009745E0">
          <w:rPr>
            <w:rStyle w:val="a9"/>
            <w:rFonts w:hint="eastAsia"/>
            <w:noProof/>
          </w:rPr>
          <w:t>第</w:t>
        </w:r>
        <w:r w:rsidR="003347B2" w:rsidRPr="009745E0">
          <w:rPr>
            <w:rStyle w:val="a9"/>
            <w:rFonts w:hint="eastAsia"/>
            <w:noProof/>
          </w:rPr>
          <w:t>2</w:t>
        </w:r>
        <w:r w:rsidR="003347B2" w:rsidRPr="009745E0">
          <w:rPr>
            <w:rStyle w:val="a9"/>
            <w:rFonts w:hint="eastAsia"/>
            <w:noProof/>
          </w:rPr>
          <w:t>章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配置服务接口设计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4" w:history="1">
        <w:r w:rsidR="003347B2" w:rsidRPr="009745E0">
          <w:rPr>
            <w:rStyle w:val="a9"/>
            <w:noProof/>
          </w:rPr>
          <w:t>2.1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查询配置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5" w:history="1">
        <w:r w:rsidR="003347B2" w:rsidRPr="009745E0">
          <w:rPr>
            <w:rStyle w:val="a9"/>
            <w:noProof/>
          </w:rPr>
          <w:t>2.2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登记运行状态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6" w:history="1">
        <w:r w:rsidR="003347B2" w:rsidRPr="009745E0">
          <w:rPr>
            <w:rStyle w:val="a9"/>
            <w:noProof/>
          </w:rPr>
          <w:t>2.3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保存配置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47B2" w:rsidRDefault="00206477">
      <w:pPr>
        <w:pStyle w:val="20"/>
        <w:tabs>
          <w:tab w:val="left" w:pos="1260"/>
          <w:tab w:val="right" w:leader="dot" w:pos="95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5664737" w:history="1">
        <w:r w:rsidR="003347B2" w:rsidRPr="009745E0">
          <w:rPr>
            <w:rStyle w:val="a9"/>
            <w:noProof/>
          </w:rPr>
          <w:t>2.4</w:t>
        </w:r>
        <w:r w:rsidR="003347B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347B2" w:rsidRPr="009745E0">
          <w:rPr>
            <w:rStyle w:val="a9"/>
            <w:rFonts w:hint="eastAsia"/>
            <w:noProof/>
          </w:rPr>
          <w:t>配置变更通知</w:t>
        </w:r>
        <w:r w:rsidR="003347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347B2">
          <w:rPr>
            <w:noProof/>
            <w:webHidden/>
          </w:rPr>
          <w:instrText xml:space="preserve"> PAGEREF _Toc335664737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347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2C0E" w:rsidRDefault="00206477">
      <w:pPr>
        <w:pStyle w:val="20"/>
        <w:tabs>
          <w:tab w:val="left" w:pos="960"/>
          <w:tab w:val="right" w:leader="dot" w:pos="8302"/>
        </w:tabs>
        <w:spacing w:line="260" w:lineRule="exact"/>
        <w:rPr>
          <w:rStyle w:val="a9"/>
          <w:noProof/>
          <w:color w:val="auto"/>
          <w:sz w:val="24"/>
        </w:rPr>
      </w:pPr>
      <w:r>
        <w:rPr>
          <w:rStyle w:val="a9"/>
          <w:noProof/>
          <w:color w:val="auto"/>
          <w:sz w:val="24"/>
        </w:rPr>
        <w:fldChar w:fldCharType="end"/>
      </w:r>
    </w:p>
    <w:p w:rsidR="000F7C3A" w:rsidRDefault="000F7C3A" w:rsidP="000F7C3A">
      <w:r>
        <w:br w:type="page"/>
      </w:r>
    </w:p>
    <w:p w:rsidR="000C2C0E" w:rsidRDefault="00102F2D" w:rsidP="009B79CD">
      <w:pPr>
        <w:pStyle w:val="1"/>
      </w:pPr>
      <w:bookmarkStart w:id="1" w:name="_Toc335664725"/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1C3EA5">
        <w:rPr>
          <w:rFonts w:hint="eastAsia"/>
        </w:rPr>
        <w:t>设计</w:t>
      </w:r>
      <w:bookmarkEnd w:id="1"/>
    </w:p>
    <w:p w:rsidR="000C2C0E" w:rsidRDefault="00D96CE6" w:rsidP="009B79CD">
      <w:pPr>
        <w:pStyle w:val="2"/>
      </w:pPr>
      <w:bookmarkStart w:id="2" w:name="_Toc335664726"/>
      <w:r>
        <w:rPr>
          <w:rFonts w:hint="eastAsia"/>
        </w:rPr>
        <w:t>系统</w:t>
      </w:r>
      <w:r w:rsidR="000C2C0E">
        <w:rPr>
          <w:rFonts w:hint="eastAsia"/>
        </w:rPr>
        <w:t>功能描述</w:t>
      </w:r>
      <w:bookmarkEnd w:id="2"/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保存和获取后台其他服务的配置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C17987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记录各服务的运行状态</w:t>
      </w:r>
      <w:r w:rsidR="00C17987">
        <w:rPr>
          <w:rFonts w:ascii="宋体" w:hAnsi="宋体" w:hint="eastAsia"/>
          <w:color w:val="000000"/>
          <w:sz w:val="24"/>
          <w:szCs w:val="24"/>
        </w:rPr>
        <w:t>。</w:t>
      </w:r>
    </w:p>
    <w:p w:rsidR="002D544E" w:rsidRDefault="002D544E" w:rsidP="00C17987">
      <w:pPr>
        <w:pStyle w:val="a3"/>
        <w:numPr>
          <w:ilvl w:val="0"/>
          <w:numId w:val="27"/>
        </w:numPr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配置变更时及时通知对应服务。</w:t>
      </w:r>
    </w:p>
    <w:p w:rsidR="006A2429" w:rsidRDefault="006A2429" w:rsidP="008E06BF">
      <w:pPr>
        <w:pStyle w:val="2"/>
      </w:pPr>
      <w:bookmarkStart w:id="3" w:name="_Toc335664727"/>
      <w:r>
        <w:rPr>
          <w:rFonts w:hint="eastAsia"/>
        </w:rPr>
        <w:t>系统结构</w:t>
      </w:r>
      <w:bookmarkEnd w:id="3"/>
    </w:p>
    <w:p w:rsidR="009905BE" w:rsidRDefault="009905BE" w:rsidP="009905BE">
      <w:pPr>
        <w:pStyle w:val="a3"/>
      </w:pPr>
      <w:r>
        <w:rPr>
          <w:noProof/>
        </w:rPr>
        <w:drawing>
          <wp:inline distT="0" distB="0" distL="0" distR="0">
            <wp:extent cx="5381625" cy="3895725"/>
            <wp:effectExtent l="19050" t="0" r="9525" b="0"/>
            <wp:docPr id="1" name="图片 7" descr="D:\91UNDATA\mulproplus\_prpl-91u-oap-intranet2\_624130\_624130\data\received\34\_91usfP_fe5836ae4b1c4036699e201900e00e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91UNDATA\mulproplus\_prpl-91u-oap-intranet2\_624130\_624130\data\received\34\_91usfP_fe5836ae4b1c4036699e201900e00e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F2D" w:rsidRDefault="00102F2D" w:rsidP="009905BE">
      <w:pPr>
        <w:pStyle w:val="a3"/>
      </w:pPr>
    </w:p>
    <w:p w:rsidR="00CB21E7" w:rsidRDefault="00110107" w:rsidP="00305C63">
      <w:pPr>
        <w:pStyle w:val="3"/>
      </w:pPr>
      <w:bookmarkStart w:id="4" w:name="_Toc335664728"/>
      <w:r>
        <w:rPr>
          <w:rFonts w:hint="eastAsia"/>
        </w:rPr>
        <w:lastRenderedPageBreak/>
        <w:t>系统</w:t>
      </w:r>
      <w:r w:rsidR="004D3567">
        <w:rPr>
          <w:rFonts w:hint="eastAsia"/>
        </w:rPr>
        <w:t>结构</w:t>
      </w:r>
      <w:r>
        <w:rPr>
          <w:rFonts w:hint="eastAsia"/>
        </w:rPr>
        <w:t>设计</w:t>
      </w:r>
      <w:bookmarkEnd w:id="4"/>
    </w:p>
    <w:p w:rsidR="00305C63" w:rsidRDefault="00206477" w:rsidP="00305C63">
      <w:pPr>
        <w:pStyle w:val="a3"/>
      </w:pPr>
      <w:r>
        <w:pict>
          <v:group id="_x0000_s1562" editas="canvas" style="width:476.95pt;height:345.4pt;mso-position-horizontal-relative:char;mso-position-vertical-relative:line" coordorigin="2362,11074" coordsize="7200,521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61" type="#_x0000_t75" style="position:absolute;left:2362;top:11074;width:7200;height:5214" o:preferrelative="f">
              <v:fill o:detectmouseclick="t"/>
              <v:path o:extrusionok="t" o:connecttype="none"/>
              <o:lock v:ext="edit" text="t"/>
            </v:shape>
            <v:rect id="_x0000_s1574" style="position:absolute;left:3845;top:11242;width:3895;height:4712" strokecolor="black [3213]">
              <v:stroke dashstyle="dashDot"/>
            </v:rect>
            <v:shape id="_x0000_s1564" type="#_x0000_t75" style="position:absolute;left:2918;top:12340;width:520;height:573">
              <v:imagedata r:id="rId9" o:title="维护者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568" type="#_x0000_t22" style="position:absolute;left:5350;top:14125;width:850;height:1076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配置</w:t>
                    </w:r>
                  </w:p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数据库</w:t>
                    </w:r>
                  </w:p>
                </w:txbxContent>
              </v:textbox>
            </v:shape>
            <v:roundrect id="_x0000_s1576" style="position:absolute;left:4835;top:11419;width:1892;height:2356" arcsize="10923f" fillcolor="#95b3d7 [1940]" strokecolor="#4f81bd [3204]" strokeweight="1pt">
              <v:fill color2="#4f81bd [3204]" focus="50%" type="gradient"/>
              <v:shadow on="t" type="perspective" color="#243f60 [1604]" offset="1pt" offset2="-3pt"/>
              <v:textbox>
                <w:txbxContent>
                  <w:p w:rsidR="009E0230" w:rsidRDefault="009E0230"/>
                  <w:p w:rsidR="002B5F8D" w:rsidRPr="009E0230" w:rsidRDefault="002B5F8D" w:rsidP="009E0230">
                    <w:pPr>
                      <w:jc w:val="center"/>
                      <w:rPr>
                        <w:b/>
                      </w:rPr>
                    </w:pPr>
                    <w:r w:rsidRPr="009E0230">
                      <w:rPr>
                        <w:rFonts w:hint="eastAsia"/>
                        <w:b/>
                      </w:rPr>
                      <w:t>配置服务</w:t>
                    </w:r>
                  </w:p>
                </w:txbxContent>
              </v:textbox>
            </v:roundrect>
            <v:shape id="_x0000_s1569" type="#_x0000_t22" style="position:absolute;left:5667;top:12476;width:849;height:107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 style="mso-next-textbox:#_x0000_s1569">
                <w:txbxContent>
                  <w:p w:rsidR="00E33322" w:rsidRPr="009E0230" w:rsidRDefault="00E33322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9E0230">
                      <w:rPr>
                        <w:rFonts w:hint="eastAsia"/>
                        <w:b/>
                        <w:sz w:val="18"/>
                        <w:szCs w:val="18"/>
                      </w:rPr>
                      <w:t>运行状态</w:t>
                    </w:r>
                  </w:p>
                  <w:p w:rsidR="00E33322" w:rsidRPr="009E0230" w:rsidRDefault="0055734B" w:rsidP="00E33322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数据池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570" type="#_x0000_t32" style="position:absolute;left:5775;top:13775;width:6;height:350;flip:x" o:connectortype="straight">
              <v:stroke endarrow="block"/>
            </v:shape>
            <v:roundrect id="_x0000_s1575" style="position:absolute;left:8194;top:12125;width:825;height:883" arcsize="10923f" fillcolor="#fabf8f [1945]" strokecolor="#f79646 [3209]" strokeweight="1pt">
              <v:fill color2="#f79646 [3209]" focus="50%" type="gradient"/>
              <v:shadow on="t" type="perspective" color="#974706 [1609]" offset="1pt" offset2="-3pt"/>
              <v:textbox>
                <w:txbxContent>
                  <w:p w:rsidR="002B5F8D" w:rsidRDefault="002B5F8D"/>
                  <w:p w:rsidR="002B5F8D" w:rsidRDefault="002B5F8D">
                    <w:r>
                      <w:rPr>
                        <w:rFonts w:hint="eastAsia"/>
                      </w:rPr>
                      <w:t>使用端</w:t>
                    </w:r>
                  </w:p>
                </w:txbxContent>
              </v:textbox>
            </v:roundrect>
            <v:rect id="_x0000_s1578" style="position:absolute;left:5306;top:15455;width:894;height:295" fillcolor="white [3212]" strokecolor="white [3212]">
              <v:textbox>
                <w:txbxContent>
                  <w:p w:rsidR="00DA73CE" w:rsidRDefault="00DA73CE" w:rsidP="00DA73C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配置服务</w:t>
                    </w:r>
                  </w:p>
                </w:txbxContent>
              </v:textbox>
            </v:rect>
            <v:rect id="_x0000_s1580" style="position:absolute;left:4604;top:14414;width:702;height:294" strokecolor="white [3212]">
              <v:textbox>
                <w:txbxContent>
                  <w:p w:rsidR="00DA73CE" w:rsidRDefault="00DA73CE">
                    <w:r>
                      <w:t>M</w:t>
                    </w:r>
                    <w:r>
                      <w:rPr>
                        <w:rFonts w:hint="eastAsia"/>
                      </w:rPr>
                      <w:t>ysql</w:t>
                    </w:r>
                  </w:p>
                </w:txbxContent>
              </v:textbox>
            </v:rect>
            <v:shape id="_x0000_s1582" type="#_x0000_t32" style="position:absolute;left:3438;top:12597;width:1397;height:30;flip:y" o:connectortype="straight">
              <v:stroke endarrow="block"/>
            </v:shape>
            <v:rect id="_x0000_s1584" style="position:absolute;left:2838;top:13008;width:769;height:387" strokecolor="white [3212]">
              <v:textbox>
                <w:txbxContent>
                  <w:p w:rsidR="00DA73CE" w:rsidRDefault="00DA73CE">
                    <w:r>
                      <w:rPr>
                        <w:rFonts w:hint="eastAsia"/>
                      </w:rPr>
                      <w:t>维护者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590" type="#_x0000_t34" style="position:absolute;left:6727;top:12566;width:1467;height:31;rotation:180;flip:y" o:connectortype="elbow" adj=",2165795,-102522">
              <v:stroke endarrow="block"/>
            </v:shape>
            <v:shape id="_x0000_s1591" type="#_x0000_t34" style="position:absolute;left:6841;top:10359;width:706;height:2826;rotation:270;flip:y" o:connectortype="elbow" adj="-8317,-14948,139303">
              <v:stroke endarrow="block"/>
            </v:shape>
            <v:rect id="_x0000_s1592" style="position:absolute;left:7830;top:11532;width:714;height:340" strokecolor="white [3212]">
              <v:textbox>
                <w:txbxContent>
                  <w:p w:rsidR="0048219D" w:rsidRPr="0048219D" w:rsidRDefault="0048219D">
                    <w:pPr>
                      <w:rPr>
                        <w:sz w:val="15"/>
                        <w:szCs w:val="15"/>
                      </w:rPr>
                    </w:pPr>
                    <w:r w:rsidRPr="0048219D">
                      <w:rPr>
                        <w:rFonts w:hint="eastAsia"/>
                        <w:sz w:val="15"/>
                        <w:szCs w:val="15"/>
                      </w:rPr>
                      <w:t>推送连接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305C63" w:rsidRDefault="00305C63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C134A1" w:rsidRDefault="00C134A1" w:rsidP="00D82E05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7A388B" w:rsidRDefault="00110107" w:rsidP="007A388B">
      <w:pPr>
        <w:pStyle w:val="3"/>
      </w:pPr>
      <w:bookmarkStart w:id="5" w:name="_Toc335664729"/>
      <w:r>
        <w:rPr>
          <w:rFonts w:hint="eastAsia"/>
        </w:rPr>
        <w:lastRenderedPageBreak/>
        <w:t>系统业务流</w:t>
      </w:r>
      <w:r w:rsidR="004D3567">
        <w:rPr>
          <w:rFonts w:hint="eastAsia"/>
        </w:rPr>
        <w:t>程</w:t>
      </w:r>
      <w:bookmarkEnd w:id="5"/>
    </w:p>
    <w:p w:rsidR="00305C63" w:rsidRDefault="00305C63" w:rsidP="00305C63">
      <w:pPr>
        <w:pStyle w:val="a3"/>
      </w:pPr>
    </w:p>
    <w:p w:rsidR="00305C63" w:rsidRPr="00305C63" w:rsidRDefault="00305C63" w:rsidP="00305C63">
      <w:pPr>
        <w:pStyle w:val="a3"/>
      </w:pPr>
      <w:r w:rsidRPr="00305C63">
        <w:rPr>
          <w:noProof/>
        </w:rPr>
        <w:drawing>
          <wp:inline distT="0" distB="0" distL="0" distR="0">
            <wp:extent cx="4438650" cy="3705225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388B" w:rsidRDefault="007A388B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BF2666" w:rsidRDefault="00BF26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 xml:space="preserve"> </w:t>
      </w:r>
      <w:r w:rsidR="005C37B8">
        <w:rPr>
          <w:rFonts w:ascii="宋体" w:hAnsi="宋体" w:hint="eastAsia"/>
          <w:color w:val="000000"/>
          <w:sz w:val="24"/>
          <w:szCs w:val="24"/>
        </w:rPr>
        <w:t>流程</w:t>
      </w:r>
      <w:r>
        <w:rPr>
          <w:rFonts w:ascii="宋体" w:hAnsi="宋体" w:hint="eastAsia"/>
          <w:color w:val="000000"/>
          <w:sz w:val="24"/>
          <w:szCs w:val="24"/>
        </w:rPr>
        <w:t>图</w:t>
      </w:r>
    </w:p>
    <w:p w:rsidR="00684459" w:rsidRDefault="00684459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DA7216">
      <w:pPr>
        <w:pStyle w:val="a3"/>
        <w:spacing w:before="120" w:after="120"/>
        <w:ind w:firstLine="0"/>
        <w:jc w:val="center"/>
        <w:rPr>
          <w:rFonts w:ascii="宋体" w:hAnsi="宋体"/>
          <w:color w:val="000000"/>
          <w:sz w:val="24"/>
          <w:szCs w:val="24"/>
        </w:rPr>
      </w:pPr>
    </w:p>
    <w:p w:rsidR="00E235F0" w:rsidRDefault="00D96CE6" w:rsidP="00E235F0">
      <w:pPr>
        <w:pStyle w:val="2"/>
      </w:pPr>
      <w:bookmarkStart w:id="6" w:name="_Toc335664730"/>
      <w:r>
        <w:rPr>
          <w:rFonts w:hint="eastAsia"/>
        </w:rPr>
        <w:lastRenderedPageBreak/>
        <w:t>系统</w:t>
      </w:r>
      <w:r w:rsidRPr="00FC7F3B">
        <w:rPr>
          <w:rFonts w:hint="eastAsia"/>
        </w:rPr>
        <w:t>数据设计</w:t>
      </w:r>
      <w:bookmarkEnd w:id="6"/>
    </w:p>
    <w:p w:rsidR="00E235F0" w:rsidRDefault="00D37FB7" w:rsidP="00E235F0">
      <w:pPr>
        <w:pStyle w:val="3"/>
      </w:pPr>
      <w:bookmarkStart w:id="7" w:name="_Toc335664731"/>
      <w:r>
        <w:rPr>
          <w:rFonts w:hint="eastAsia"/>
        </w:rPr>
        <w:t>业务数据格式</w:t>
      </w:r>
      <w:bookmarkEnd w:id="7"/>
    </w:p>
    <w:p w:rsidR="00716B28" w:rsidRDefault="00716B2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B86353" w:rsidRDefault="00A607F1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业务数据</w:t>
      </w:r>
      <w:r w:rsidR="00577566">
        <w:rPr>
          <w:rFonts w:ascii="宋体" w:hAnsi="宋体" w:hint="eastAsia"/>
          <w:color w:val="000000"/>
          <w:sz w:val="24"/>
          <w:szCs w:val="24"/>
        </w:rPr>
        <w:t>为</w:t>
      </w:r>
      <w:r>
        <w:rPr>
          <w:rFonts w:ascii="宋体" w:hAnsi="宋体" w:hint="eastAsia"/>
          <w:color w:val="000000"/>
          <w:sz w:val="24"/>
          <w:szCs w:val="24"/>
        </w:rPr>
        <w:t>Json格式。</w: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例：</w:t>
      </w:r>
    </w:p>
    <w:p w:rsidR="00343D18" w:rsidRDefault="00206477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87" type="#_x0000_t202" style="position:absolute;left:0;text-align:left;margin-left:76.5pt;margin-top:4.8pt;width:168pt;height:123pt;z-index:251659264">
            <v:textbox>
              <w:txbxContent>
                <w:p w:rsidR="00343D18" w:rsidRDefault="00343D18">
                  <w:r>
                    <w:rPr>
                      <w:rFonts w:hint="eastAsia"/>
                    </w:rPr>
                    <w:t>{</w:t>
                  </w:r>
                  <w:r>
                    <w:t>“</w:t>
                  </w:r>
                  <w:r>
                    <w:rPr>
                      <w:rFonts w:hint="eastAsia"/>
                    </w:rPr>
                    <w:t>server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address</w:t>
                  </w:r>
                  <w:r>
                    <w:t>”</w:t>
                  </w:r>
                  <w:r>
                    <w:rPr>
                      <w:rFonts w:hint="eastAsia"/>
                    </w:rPr>
                    <w:t>:{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“</w:t>
                  </w:r>
                  <w:r>
                    <w:rPr>
                      <w:rFonts w:hint="eastAsia"/>
                    </w:rPr>
                    <w:t>ip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127.0.0.1</w:t>
                  </w:r>
                  <w:r>
                    <w:t>”</w:t>
                  </w:r>
                  <w:r>
                    <w:rPr>
                      <w:rFonts w:hint="eastAsia"/>
                    </w:rPr>
                    <w:t>,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t>”</w:t>
                  </w:r>
                  <w:r>
                    <w:rPr>
                      <w:rFonts w:hint="eastAsia"/>
                    </w:rPr>
                    <w:t>port</w:t>
                  </w:r>
                  <w:r>
                    <w:t>”</w:t>
                  </w:r>
                  <w:r>
                    <w:rPr>
                      <w:rFonts w:hint="eastAsia"/>
                    </w:rPr>
                    <w:t>:</w:t>
                  </w:r>
                  <w:r>
                    <w:t>”</w:t>
                  </w:r>
                  <w:r>
                    <w:rPr>
                      <w:rFonts w:hint="eastAsia"/>
                    </w:rPr>
                    <w:t>7777</w:t>
                  </w:r>
                  <w:r>
                    <w:t>”</w:t>
                  </w:r>
                </w:p>
                <w:p w:rsidR="00343D18" w:rsidRDefault="00343D18" w:rsidP="00343D18">
                  <w:pPr>
                    <w:ind w:left="420"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 w:rsidP="00343D18">
                  <w:pPr>
                    <w:ind w:firstLine="420"/>
                  </w:pPr>
                  <w:r>
                    <w:rPr>
                      <w:rFonts w:hint="eastAsia"/>
                    </w:rPr>
                    <w:t>}</w:t>
                  </w:r>
                </w:p>
                <w:p w:rsidR="00343D18" w:rsidRDefault="00343D18"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shape>
        </w:pict>
      </w: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343D18" w:rsidRDefault="00343D18" w:rsidP="00E235F0">
      <w:pPr>
        <w:pStyle w:val="a3"/>
        <w:spacing w:before="120" w:after="120"/>
        <w:rPr>
          <w:rFonts w:ascii="宋体" w:hAnsi="宋体"/>
          <w:color w:val="000000"/>
          <w:sz w:val="24"/>
          <w:szCs w:val="24"/>
        </w:rPr>
      </w:pPr>
    </w:p>
    <w:p w:rsidR="00E235F0" w:rsidRDefault="000E7104" w:rsidP="0046143E">
      <w:pPr>
        <w:pStyle w:val="3"/>
      </w:pPr>
      <w:bookmarkStart w:id="8" w:name="_Toc335664732"/>
      <w:r w:rsidRPr="0046143E">
        <w:rPr>
          <w:rFonts w:hint="eastAsia"/>
        </w:rPr>
        <w:t>业务数据库</w:t>
      </w:r>
      <w:bookmarkEnd w:id="8"/>
    </w:p>
    <w:p w:rsidR="00291404" w:rsidRDefault="00C97BC7" w:rsidP="00DB5739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 w:rsidRPr="00C97BC7">
        <w:rPr>
          <w:rFonts w:ascii="宋体" w:hAnsi="宋体" w:hint="eastAsia"/>
          <w:color w:val="000000"/>
          <w:sz w:val="24"/>
          <w:szCs w:val="24"/>
        </w:rPr>
        <w:t>业务数据库</w:t>
      </w:r>
      <w:r>
        <w:rPr>
          <w:rFonts w:ascii="宋体" w:hAnsi="宋体" w:hint="eastAsia"/>
          <w:color w:val="000000"/>
          <w:sz w:val="24"/>
          <w:szCs w:val="24"/>
        </w:rPr>
        <w:t>采用</w:t>
      </w:r>
      <w:r w:rsidR="003D71B5">
        <w:rPr>
          <w:rFonts w:ascii="宋体" w:hAnsi="宋体" w:hint="eastAsia"/>
          <w:color w:val="000000"/>
          <w:sz w:val="24"/>
          <w:szCs w:val="24"/>
        </w:rPr>
        <w:t>mysql</w:t>
      </w:r>
      <w:r w:rsidR="004D6637">
        <w:rPr>
          <w:rFonts w:ascii="宋体" w:hAnsi="宋体" w:hint="eastAsia"/>
          <w:color w:val="000000"/>
          <w:sz w:val="24"/>
          <w:szCs w:val="24"/>
        </w:rPr>
        <w:t>。</w:t>
      </w:r>
      <w:r w:rsidR="00CF6F64">
        <w:rPr>
          <w:rFonts w:ascii="宋体" w:hAnsi="宋体" w:hint="eastAsia"/>
          <w:color w:val="000000"/>
          <w:sz w:val="24"/>
          <w:szCs w:val="24"/>
        </w:rPr>
        <w:t>数据模型</w:t>
      </w:r>
    </w:p>
    <w:p w:rsidR="00465FBD" w:rsidRDefault="00465FBD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465FBD" w:rsidRDefault="00465FBD" w:rsidP="00465FBD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T</w:t>
      </w:r>
      <w:r>
        <w:rPr>
          <w:rFonts w:ascii="宋体" w:hAnsi="宋体" w:hint="eastAsia"/>
          <w:color w:val="000000"/>
          <w:sz w:val="24"/>
          <w:szCs w:val="24"/>
        </w:rPr>
        <w:t>b_service_config：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465FBD" w:rsidTr="00CD0290">
        <w:tc>
          <w:tcPr>
            <w:tcW w:w="2434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465FBD" w:rsidRPr="00CF6F64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465FBD" w:rsidTr="00CD0290"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ervice_type</w:t>
            </w:r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465FBD" w:rsidTr="00CD0290">
        <w:trPr>
          <w:trHeight w:val="355"/>
        </w:trPr>
        <w:tc>
          <w:tcPr>
            <w:tcW w:w="2434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ervice_config</w:t>
            </w:r>
          </w:p>
        </w:tc>
        <w:tc>
          <w:tcPr>
            <w:tcW w:w="3252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465FBD" w:rsidRDefault="00465FBD" w:rsidP="00CD0290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json格式</w:t>
            </w:r>
          </w:p>
        </w:tc>
      </w:tr>
    </w:tbl>
    <w:p w:rsidR="00465FBD" w:rsidRDefault="00465FBD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D00114" w:rsidRPr="00465FBD" w:rsidRDefault="00D0011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lastRenderedPageBreak/>
        <w:t>S</w:t>
      </w:r>
      <w:r>
        <w:rPr>
          <w:rFonts w:ascii="宋体" w:hAnsi="宋体" w:hint="eastAsia"/>
          <w:color w:val="000000"/>
          <w:sz w:val="24"/>
          <w:szCs w:val="24"/>
        </w:rPr>
        <w:t>ervice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850022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cfg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2110" w:type="dxa"/>
          </w:tcPr>
          <w:p w:rsidR="00DB5739" w:rsidRDefault="00312EFD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默认</w:t>
            </w:r>
            <w:r w:rsidR="00DB5739">
              <w:rPr>
                <w:rFonts w:ascii="宋体" w:hAnsi="宋体" w:hint="eastAsia"/>
                <w:color w:val="000000"/>
                <w:sz w:val="24"/>
                <w:szCs w:val="24"/>
              </w:rPr>
              <w:t>配置，json格式</w:t>
            </w:r>
          </w:p>
        </w:tc>
      </w:tr>
    </w:tbl>
    <w:p w:rsidR="00291404" w:rsidRDefault="00291404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577566" w:rsidRDefault="00577566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291404" w:rsidRDefault="00C513C8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S</w:t>
      </w:r>
      <w:r>
        <w:rPr>
          <w:rFonts w:ascii="宋体" w:hAnsi="宋体" w:hint="eastAsia"/>
          <w:color w:val="000000"/>
          <w:sz w:val="24"/>
          <w:szCs w:val="24"/>
        </w:rPr>
        <w:t>ervice_</w:t>
      </w:r>
      <w:r w:rsidR="00291404">
        <w:rPr>
          <w:rFonts w:ascii="宋体" w:hAnsi="宋体" w:hint="eastAsia"/>
          <w:color w:val="000000"/>
          <w:sz w:val="24"/>
          <w:szCs w:val="24"/>
        </w:rPr>
        <w:t>instance</w:t>
      </w:r>
      <w:r w:rsidR="00320FF1">
        <w:rPr>
          <w:rFonts w:ascii="宋体" w:hAnsi="宋体" w:hint="eastAsia"/>
          <w:color w:val="000000"/>
          <w:sz w:val="24"/>
          <w:szCs w:val="24"/>
        </w:rPr>
        <w:t>：</w:t>
      </w:r>
    </w:p>
    <w:tbl>
      <w:tblPr>
        <w:tblStyle w:val="af4"/>
        <w:tblW w:w="0" w:type="auto"/>
        <w:tblInd w:w="817" w:type="dxa"/>
        <w:tblLook w:val="04A0"/>
      </w:tblPr>
      <w:tblGrid>
        <w:gridCol w:w="2434"/>
        <w:gridCol w:w="3252"/>
        <w:gridCol w:w="2110"/>
      </w:tblGrid>
      <w:tr w:rsidR="00291404" w:rsidTr="00850022">
        <w:tc>
          <w:tcPr>
            <w:tcW w:w="2434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3252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2110" w:type="dxa"/>
          </w:tcPr>
          <w:p w:rsidR="00291404" w:rsidRPr="00CF6F6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b/>
                <w:color w:val="000000"/>
                <w:sz w:val="24"/>
                <w:szCs w:val="24"/>
              </w:rPr>
            </w:pPr>
            <w:r w:rsidRPr="00CF6F64">
              <w:rPr>
                <w:rFonts w:ascii="宋体" w:hAnsi="宋体" w:hint="eastAsia"/>
                <w:b/>
                <w:color w:val="000000"/>
                <w:sz w:val="24"/>
                <w:szCs w:val="24"/>
              </w:rPr>
              <w:t>说明</w:t>
            </w:r>
          </w:p>
        </w:tc>
      </w:tr>
      <w:tr w:rsidR="00291404" w:rsidTr="00850022"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d</w:t>
            </w:r>
          </w:p>
        </w:tc>
      </w:tr>
      <w:tr w:rsidR="00291404" w:rsidTr="00850022">
        <w:trPr>
          <w:trHeight w:val="355"/>
        </w:trPr>
        <w:tc>
          <w:tcPr>
            <w:tcW w:w="2434" w:type="dxa"/>
          </w:tcPr>
          <w:p w:rsidR="00291404" w:rsidRDefault="00C513C8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I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nst_</w:t>
            </w:r>
            <w:r w:rsidR="00291404">
              <w:rPr>
                <w:rFonts w:ascii="宋体" w:hAnsi="宋体" w:hint="eastAsia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252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archar</w:t>
            </w:r>
          </w:p>
        </w:tc>
        <w:tc>
          <w:tcPr>
            <w:tcW w:w="2110" w:type="dxa"/>
          </w:tcPr>
          <w:p w:rsidR="00291404" w:rsidRDefault="00291404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名称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S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ervice_id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所属服务id</w:t>
            </w:r>
          </w:p>
        </w:tc>
      </w:tr>
      <w:tr w:rsidR="00DB5739" w:rsidTr="00850022">
        <w:trPr>
          <w:trHeight w:val="355"/>
        </w:trPr>
        <w:tc>
          <w:tcPr>
            <w:tcW w:w="2434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C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fg</w:t>
            </w:r>
          </w:p>
        </w:tc>
        <w:tc>
          <w:tcPr>
            <w:tcW w:w="3252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/>
                <w:color w:val="000000"/>
                <w:sz w:val="24"/>
                <w:szCs w:val="24"/>
              </w:rPr>
              <w:t>V</w:t>
            </w:r>
            <w:r>
              <w:rPr>
                <w:rFonts w:ascii="宋体" w:hAnsi="宋体" w:hint="eastAsia"/>
                <w:color w:val="000000"/>
                <w:sz w:val="24"/>
                <w:szCs w:val="24"/>
              </w:rPr>
              <w:t>arcahr</w:t>
            </w:r>
          </w:p>
        </w:tc>
        <w:tc>
          <w:tcPr>
            <w:tcW w:w="2110" w:type="dxa"/>
          </w:tcPr>
          <w:p w:rsidR="00DB5739" w:rsidRDefault="00DB5739" w:rsidP="00291404">
            <w:pPr>
              <w:pStyle w:val="a3"/>
              <w:spacing w:before="156" w:after="156" w:line="360" w:lineRule="auto"/>
              <w:ind w:firstLine="0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配置，json格式</w:t>
            </w:r>
          </w:p>
        </w:tc>
      </w:tr>
    </w:tbl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C97BC7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  <w:bookmarkStart w:id="9" w:name="_Toc335664733"/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A42475" w:rsidRDefault="00A42475" w:rsidP="00A42475">
      <w:pPr>
        <w:pStyle w:val="a3"/>
        <w:spacing w:before="120" w:after="120" w:line="360" w:lineRule="auto"/>
        <w:rPr>
          <w:rFonts w:ascii="宋体" w:hAnsi="宋体"/>
          <w:color w:val="000000"/>
          <w:sz w:val="24"/>
          <w:szCs w:val="24"/>
        </w:rPr>
      </w:pPr>
    </w:p>
    <w:p w:rsidR="007D3C67" w:rsidRDefault="003B16AF" w:rsidP="005C200B">
      <w:pPr>
        <w:pStyle w:val="1"/>
      </w:pPr>
      <w:r>
        <w:rPr>
          <w:rFonts w:hint="eastAsia"/>
        </w:rPr>
        <w:lastRenderedPageBreak/>
        <w:t>配置</w:t>
      </w:r>
      <w:r w:rsidR="000F7C3A">
        <w:rPr>
          <w:rFonts w:hint="eastAsia"/>
        </w:rPr>
        <w:t>服务</w:t>
      </w:r>
      <w:r w:rsidR="000F7C3A" w:rsidRPr="00FC7F3B">
        <w:rPr>
          <w:rFonts w:hint="eastAsia"/>
        </w:rPr>
        <w:t>接口</w:t>
      </w:r>
      <w:r w:rsidR="000F7C3A">
        <w:rPr>
          <w:rFonts w:hint="eastAsia"/>
        </w:rPr>
        <w:t>设计</w:t>
      </w:r>
      <w:bookmarkEnd w:id="9"/>
    </w:p>
    <w:p w:rsidR="005C200B" w:rsidRDefault="00CC19AE" w:rsidP="005C200B">
      <w:pPr>
        <w:pStyle w:val="2"/>
      </w:pPr>
      <w:bookmarkStart w:id="10" w:name="_Toc335664734"/>
      <w:r>
        <w:rPr>
          <w:rFonts w:hint="eastAsia"/>
        </w:rPr>
        <w:t>获取</w:t>
      </w:r>
      <w:r w:rsidR="000E075B">
        <w:rPr>
          <w:rFonts w:hint="eastAsia"/>
        </w:rPr>
        <w:t>配置</w:t>
      </w:r>
      <w:bookmarkEnd w:id="10"/>
    </w:p>
    <w:p w:rsidR="005E5A5D" w:rsidRPr="0031754C" w:rsidRDefault="005E5A5D" w:rsidP="005E5A5D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5E5A5D" w:rsidRPr="002D50D0" w:rsidTr="00FA62BE">
        <w:trPr>
          <w:jc w:val="center"/>
        </w:trPr>
        <w:tc>
          <w:tcPr>
            <w:tcW w:w="698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5E5A5D" w:rsidRPr="002D50D0" w:rsidRDefault="005E5A5D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5E5A5D" w:rsidRPr="002D50D0" w:rsidRDefault="005E5A5D" w:rsidP="00FA62BE">
            <w:pPr>
              <w:rPr>
                <w:bCs/>
              </w:rPr>
            </w:pPr>
            <w:r>
              <w:rPr>
                <w:rFonts w:hint="eastAsia"/>
              </w:rPr>
              <w:t>获取配置</w:t>
            </w:r>
          </w:p>
        </w:tc>
        <w:tc>
          <w:tcPr>
            <w:tcW w:w="1839" w:type="dxa"/>
          </w:tcPr>
          <w:p w:rsidR="005E5A5D" w:rsidRPr="002D50D0" w:rsidRDefault="005E5A5D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5E5A5D" w:rsidRPr="002D50D0" w:rsidRDefault="005E5A5D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Default="005B2A9C" w:rsidP="00FA62BE">
            <w:r>
              <w:t>S</w:t>
            </w:r>
            <w:r>
              <w:rPr>
                <w:rFonts w:hint="eastAsia"/>
              </w:rPr>
              <w:t>vc_name/char*</w:t>
            </w:r>
          </w:p>
          <w:p w:rsidR="005E5A5D" w:rsidRPr="002D50D0" w:rsidRDefault="005E5A5D" w:rsidP="00FA62BE">
            <w:r>
              <w:t>C</w:t>
            </w:r>
            <w:r>
              <w:rPr>
                <w:rFonts w:hint="eastAsia"/>
              </w:rPr>
              <w:t>fg/char*</w:t>
            </w:r>
          </w:p>
        </w:tc>
      </w:tr>
      <w:tr w:rsidR="005E5A5D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5E5A5D" w:rsidRPr="002D50D0" w:rsidRDefault="005E5A5D" w:rsidP="00FA62BE">
            <w:r w:rsidRPr="002D50D0">
              <w:rPr>
                <w:rFonts w:hint="eastAsia"/>
              </w:rPr>
              <w:t>消息体说明：</w:t>
            </w:r>
          </w:p>
          <w:p w:rsidR="005E5A5D" w:rsidRDefault="007E51D8" w:rsidP="00FA62BE">
            <w:pPr>
              <w:rPr>
                <w:color w:val="1F497D"/>
              </w:rPr>
            </w:pPr>
            <w:r>
              <w:rPr>
                <w:color w:val="1F497D"/>
              </w:rPr>
              <w:t>S</w:t>
            </w:r>
            <w:r>
              <w:rPr>
                <w:rFonts w:hint="eastAsia"/>
                <w:color w:val="1F497D"/>
              </w:rPr>
              <w:t>vc_name</w:t>
            </w:r>
            <w:r w:rsidR="005E5A5D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>服务类型</w:t>
            </w:r>
          </w:p>
          <w:p w:rsidR="005E5A5D" w:rsidRPr="002D50D0" w:rsidRDefault="005E5A5D" w:rsidP="00FA62BE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配置项，空代表查询全部配置，查询特定项带相应前缀，如</w:t>
            </w:r>
            <w:r>
              <w:rPr>
                <w:rFonts w:hint="eastAsia"/>
                <w:color w:val="1F497D"/>
              </w:rPr>
              <w:t>:</w:t>
            </w:r>
            <w:r>
              <w:rPr>
                <w:color w:val="1F497D"/>
              </w:rPr>
              <w:t>”</w:t>
            </w:r>
            <w:r w:rsidR="0032002D">
              <w:rPr>
                <w:rFonts w:hint="eastAsia"/>
                <w:color w:val="1F497D"/>
              </w:rPr>
              <w:t>.</w:t>
            </w:r>
            <w:r>
              <w:rPr>
                <w:rFonts w:hint="eastAsia"/>
                <w:color w:val="1F497D"/>
              </w:rPr>
              <w:t>server.address</w:t>
            </w:r>
            <w:r>
              <w:rPr>
                <w:color w:val="1F497D"/>
              </w:rPr>
              <w:t>”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5E5A5D" w:rsidRPr="002D50D0" w:rsidRDefault="007B13FD" w:rsidP="007B13FD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5E5A5D" w:rsidRPr="002D50D0" w:rsidRDefault="00DD3DBC" w:rsidP="00DD3DBC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5E5A5D" w:rsidRPr="002D50D0" w:rsidRDefault="005E5A5D" w:rsidP="00DD3DBC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5E5A5D" w:rsidRPr="002D50D0" w:rsidRDefault="00E07C65" w:rsidP="00FA62BE">
            <w:r>
              <w:rPr>
                <w:rFonts w:hint="eastAsia"/>
              </w:rPr>
              <w:t>result/uint32</w:t>
            </w:r>
            <w:r w:rsidR="005E5A5D" w:rsidRPr="002D50D0">
              <w:rPr>
                <w:rFonts w:hint="eastAsia"/>
              </w:rPr>
              <w:t>_t</w:t>
            </w:r>
          </w:p>
          <w:p w:rsidR="005E5A5D" w:rsidRPr="002D50D0" w:rsidRDefault="00DD3DBC" w:rsidP="00FA62BE">
            <w:r>
              <w:rPr>
                <w:rFonts w:hint="eastAsia"/>
              </w:rPr>
              <w:t>cfg/char*</w:t>
            </w:r>
          </w:p>
        </w:tc>
      </w:tr>
      <w:tr w:rsidR="005E5A5D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5E5A5D" w:rsidRPr="002D50D0" w:rsidRDefault="005E5A5D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DD3DBC" w:rsidRPr="002D50D0" w:rsidRDefault="00DD3DBC" w:rsidP="00DD3DBC">
            <w:r w:rsidRPr="002D50D0">
              <w:rPr>
                <w:rFonts w:hint="eastAsia"/>
              </w:rPr>
              <w:t>消息体说明：</w:t>
            </w:r>
          </w:p>
          <w:p w:rsidR="00DD3DBC" w:rsidRDefault="00DD3DBC" w:rsidP="00DD3DBC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E5A5D" w:rsidRPr="002D50D0" w:rsidRDefault="00DD3DBC" w:rsidP="00DD3DBC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 xml:space="preserve">fg: 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FA6234" w:rsidRDefault="00FA6234" w:rsidP="00FA6234">
      <w:pPr>
        <w:pStyle w:val="a3"/>
        <w:ind w:left="42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5D13C1" w:rsidRDefault="005D13C1" w:rsidP="00FA6234">
      <w:pPr>
        <w:pStyle w:val="a3"/>
        <w:ind w:left="420" w:firstLine="0"/>
        <w:rPr>
          <w:rFonts w:hint="eastAsia"/>
          <w:sz w:val="24"/>
          <w:szCs w:val="24"/>
        </w:rPr>
      </w:pPr>
    </w:p>
    <w:p w:rsidR="00E16341" w:rsidRPr="0069736F" w:rsidRDefault="00E16341" w:rsidP="00E16341">
      <w:pPr>
        <w:pStyle w:val="2"/>
      </w:pPr>
      <w:bookmarkStart w:id="11" w:name="_Toc335664736"/>
      <w:r>
        <w:rPr>
          <w:rFonts w:hint="eastAsia"/>
        </w:rPr>
        <w:t>更新配置</w:t>
      </w:r>
      <w:bookmarkEnd w:id="11"/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rPr>
                <w:bCs/>
              </w:rPr>
            </w:pPr>
            <w:r>
              <w:rPr>
                <w:rFonts w:hint="eastAsia"/>
              </w:rPr>
              <w:t>更新配置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E16341" w:rsidP="00E64EC3">
            <w:r>
              <w:t>S</w:t>
            </w:r>
            <w:r>
              <w:rPr>
                <w:rFonts w:hint="eastAsia"/>
              </w:rPr>
              <w:t>vc_name/char*</w:t>
            </w:r>
          </w:p>
          <w:p w:rsidR="00E16341" w:rsidRDefault="00E16341" w:rsidP="00E64EC3">
            <w:pPr>
              <w:rPr>
                <w:rFonts w:hint="eastAsia"/>
              </w:rPr>
            </w:pPr>
            <w:r>
              <w:rPr>
                <w:rFonts w:hint="eastAsia"/>
              </w:rPr>
              <w:t>path/char*</w:t>
            </w:r>
          </w:p>
          <w:p w:rsidR="00E16341" w:rsidRPr="002D50D0" w:rsidRDefault="00E16341" w:rsidP="00E64EC3">
            <w:r>
              <w:rPr>
                <w:rFonts w:hint="eastAsia"/>
              </w:rPr>
              <w:t>cfg/char*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rFonts w:hint="eastAsia"/>
                <w:color w:val="1F497D"/>
              </w:rPr>
            </w:pPr>
            <w:r>
              <w:rPr>
                <w:color w:val="1F497D"/>
              </w:rPr>
              <w:t>S</w:t>
            </w:r>
            <w:r>
              <w:rPr>
                <w:rFonts w:hint="eastAsia"/>
                <w:color w:val="1F497D"/>
              </w:rPr>
              <w:t>vc_name:</w:t>
            </w:r>
            <w:r>
              <w:rPr>
                <w:rFonts w:hint="eastAsia"/>
                <w:color w:val="1F497D"/>
              </w:rPr>
              <w:t>服务类型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color w:val="1F497D"/>
              </w:rPr>
              <w:t>P</w:t>
            </w:r>
            <w:r>
              <w:rPr>
                <w:rFonts w:hint="eastAsia"/>
                <w:color w:val="1F497D"/>
              </w:rPr>
              <w:t>ath:</w:t>
            </w:r>
            <w:r>
              <w:rPr>
                <w:rFonts w:hint="eastAsia"/>
                <w:color w:val="1F497D"/>
              </w:rPr>
              <w:t>路径</w:t>
            </w:r>
          </w:p>
          <w:p w:rsidR="00E16341" w:rsidRPr="002D50D0" w:rsidRDefault="00E16341" w:rsidP="00E64EC3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>
            <w:r w:rsidRPr="002D50D0">
              <w:rPr>
                <w:rFonts w:hint="eastAsia"/>
              </w:rPr>
              <w:t>result/uint16_t</w:t>
            </w:r>
          </w:p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16341" w:rsidRPr="002D50D0" w:rsidRDefault="00E16341" w:rsidP="00E64EC3"/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Default="00E16341" w:rsidP="00E16341">
      <w:pPr>
        <w:pStyle w:val="a3"/>
        <w:ind w:left="42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本接口由配置服务提供。</w:t>
      </w:r>
    </w:p>
    <w:p w:rsidR="005D13C1" w:rsidRDefault="005D13C1" w:rsidP="00FA6234">
      <w:pPr>
        <w:pStyle w:val="a3"/>
        <w:ind w:left="420" w:firstLine="0"/>
        <w:rPr>
          <w:rFonts w:hint="eastAsia"/>
          <w:sz w:val="24"/>
          <w:szCs w:val="24"/>
        </w:rPr>
      </w:pPr>
    </w:p>
    <w:p w:rsidR="008C7088" w:rsidRPr="0069736F" w:rsidRDefault="008C7088" w:rsidP="008C7088">
      <w:pPr>
        <w:pStyle w:val="2"/>
      </w:pPr>
      <w:bookmarkStart w:id="12" w:name="_Toc335664737"/>
      <w:r>
        <w:rPr>
          <w:rFonts w:hint="eastAsia"/>
        </w:rPr>
        <w:t>配置变更通知</w:t>
      </w:r>
      <w:bookmarkEnd w:id="12"/>
    </w:p>
    <w:p w:rsidR="008C7088" w:rsidRPr="005E5A5D" w:rsidRDefault="008C7088" w:rsidP="008C7088">
      <w:pPr>
        <w:pStyle w:val="a3"/>
        <w:ind w:firstLine="0"/>
        <w:rPr>
          <w:sz w:val="24"/>
          <w:szCs w:val="24"/>
        </w:rPr>
      </w:pPr>
    </w:p>
    <w:p w:rsidR="008C7088" w:rsidRPr="0031754C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8C7088" w:rsidRPr="002D50D0" w:rsidTr="00E64EC3">
        <w:trPr>
          <w:jc w:val="center"/>
        </w:trPr>
        <w:tc>
          <w:tcPr>
            <w:tcW w:w="698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8C7088" w:rsidRPr="002D50D0" w:rsidRDefault="008C7088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8C7088" w:rsidRPr="002D50D0" w:rsidRDefault="00D73EFB" w:rsidP="00E64EC3">
            <w:pPr>
              <w:rPr>
                <w:bCs/>
              </w:rPr>
            </w:pPr>
            <w:r>
              <w:rPr>
                <w:rFonts w:hint="eastAsia"/>
              </w:rPr>
              <w:t>配置变更通知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Default="008C7088" w:rsidP="00E64EC3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ath/char*</w:t>
            </w:r>
          </w:p>
          <w:p w:rsidR="008C7088" w:rsidRPr="002D50D0" w:rsidRDefault="008C7088" w:rsidP="00E64EC3">
            <w:r>
              <w:rPr>
                <w:rFonts w:hint="eastAsia"/>
              </w:rPr>
              <w:t>cfg/char*</w:t>
            </w:r>
          </w:p>
        </w:tc>
      </w:tr>
      <w:tr w:rsidR="008C7088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C7088" w:rsidP="00E64EC3">
            <w:pPr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path:</w:t>
            </w:r>
            <w:r>
              <w:rPr>
                <w:rFonts w:hint="eastAsia"/>
                <w:color w:val="1F497D"/>
              </w:rPr>
              <w:t>路径</w:t>
            </w:r>
          </w:p>
          <w:p w:rsidR="008C7088" w:rsidRPr="002D50D0" w:rsidRDefault="008C7088" w:rsidP="00E64EC3">
            <w:r>
              <w:rPr>
                <w:color w:val="1F497D"/>
              </w:rPr>
              <w:t>C</w:t>
            </w:r>
            <w:r>
              <w:rPr>
                <w:rFonts w:hint="eastAsia"/>
                <w:color w:val="1F497D"/>
              </w:rPr>
              <w:t>fg:</w:t>
            </w:r>
            <w:r>
              <w:rPr>
                <w:rFonts w:hint="eastAsia"/>
                <w:color w:val="1F497D"/>
              </w:rPr>
              <w:t>配置数据，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格式。</w:t>
            </w:r>
          </w:p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8C7088" w:rsidRPr="002D50D0" w:rsidRDefault="008C7088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8C7088" w:rsidRPr="002D50D0" w:rsidRDefault="008C7088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8C7088" w:rsidRPr="002D50D0" w:rsidRDefault="008C7088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8C7088" w:rsidRPr="002D50D0" w:rsidRDefault="008C7088" w:rsidP="00E64EC3">
            <w:r w:rsidRPr="002D50D0">
              <w:rPr>
                <w:rFonts w:hint="eastAsia"/>
              </w:rPr>
              <w:t>result/uint16_t</w:t>
            </w:r>
          </w:p>
          <w:p w:rsidR="008C7088" w:rsidRPr="002D50D0" w:rsidRDefault="008C7088" w:rsidP="00E64EC3"/>
        </w:tc>
      </w:tr>
      <w:tr w:rsidR="008C7088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8C7088" w:rsidRPr="002D50D0" w:rsidRDefault="008C7088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8C7088" w:rsidRPr="002D50D0" w:rsidRDefault="008C7088" w:rsidP="00E64EC3">
            <w:r w:rsidRPr="002D50D0">
              <w:rPr>
                <w:rFonts w:hint="eastAsia"/>
              </w:rPr>
              <w:t>消息体说明：</w:t>
            </w:r>
          </w:p>
          <w:p w:rsidR="008C7088" w:rsidRDefault="008C7088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8C7088" w:rsidRPr="002D50D0" w:rsidRDefault="008C7088" w:rsidP="00E64EC3"/>
        </w:tc>
      </w:tr>
    </w:tbl>
    <w:p w:rsidR="008C7088" w:rsidRDefault="008C7088" w:rsidP="008C7088">
      <w:pPr>
        <w:pStyle w:val="a3"/>
        <w:ind w:left="420" w:firstLine="0"/>
        <w:rPr>
          <w:sz w:val="24"/>
          <w:szCs w:val="24"/>
        </w:rPr>
      </w:pPr>
    </w:p>
    <w:p w:rsidR="008C7088" w:rsidRDefault="008C7088" w:rsidP="008C7088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8C7088" w:rsidRPr="0031754C" w:rsidRDefault="008C7088" w:rsidP="008C7088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本接口由使用端提供。</w:t>
      </w:r>
    </w:p>
    <w:p w:rsidR="008C7088" w:rsidRDefault="008C7088" w:rsidP="00FA6234">
      <w:pPr>
        <w:pStyle w:val="a3"/>
        <w:ind w:left="420" w:firstLine="0"/>
        <w:rPr>
          <w:rFonts w:hint="eastAsia"/>
          <w:sz w:val="24"/>
          <w:szCs w:val="24"/>
        </w:rPr>
      </w:pPr>
    </w:p>
    <w:p w:rsidR="008C7088" w:rsidRPr="00E16341" w:rsidRDefault="008C7088" w:rsidP="00FA6234">
      <w:pPr>
        <w:pStyle w:val="a3"/>
        <w:ind w:left="420" w:firstLine="0"/>
        <w:rPr>
          <w:sz w:val="24"/>
          <w:szCs w:val="24"/>
        </w:rPr>
      </w:pPr>
    </w:p>
    <w:p w:rsidR="0069736F" w:rsidRPr="0069736F" w:rsidRDefault="0069736F" w:rsidP="0069736F">
      <w:pPr>
        <w:pStyle w:val="2"/>
      </w:pPr>
      <w:bookmarkStart w:id="13" w:name="_Toc335664735"/>
      <w:r>
        <w:rPr>
          <w:rFonts w:hint="eastAsia"/>
        </w:rPr>
        <w:t>登记运行状态</w:t>
      </w:r>
      <w:bookmarkEnd w:id="13"/>
    </w:p>
    <w:p w:rsidR="0069736F" w:rsidRPr="0031754C" w:rsidRDefault="0069736F" w:rsidP="0069736F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69736F" w:rsidRPr="002D50D0" w:rsidTr="00FA62BE">
        <w:trPr>
          <w:jc w:val="center"/>
        </w:trPr>
        <w:tc>
          <w:tcPr>
            <w:tcW w:w="698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69736F" w:rsidRPr="002D50D0" w:rsidRDefault="0069736F" w:rsidP="00FA62BE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rPr>
                <w:bCs/>
              </w:rPr>
            </w:pPr>
            <w:r>
              <w:rPr>
                <w:rFonts w:hint="eastAsia"/>
              </w:rPr>
              <w:t>登记运行状态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0F6BE6" w:rsidP="00FA62BE">
            <w:r>
              <w:rPr>
                <w:rFonts w:hint="eastAsia"/>
              </w:rPr>
              <w:t>status</w:t>
            </w:r>
            <w:r w:rsidR="0069736F">
              <w:rPr>
                <w:rFonts w:hint="eastAsia"/>
              </w:rPr>
              <w:t>/char</w:t>
            </w:r>
            <w:r>
              <w:rPr>
                <w:rFonts w:hint="eastAsia"/>
              </w:rPr>
              <w:t>*</w:t>
            </w:r>
          </w:p>
        </w:tc>
      </w:tr>
      <w:tr w:rsidR="0069736F" w:rsidRPr="002D50D0" w:rsidTr="00FA62BE">
        <w:trPr>
          <w:jc w:val="center"/>
        </w:trPr>
        <w:tc>
          <w:tcPr>
            <w:tcW w:w="698" w:type="dxa"/>
            <w:vMerge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69736F" w:rsidRPr="00704C0A" w:rsidRDefault="00D70200" w:rsidP="0069736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status</w:t>
            </w:r>
            <w:r w:rsidR="0069736F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状态信息，</w:t>
            </w:r>
            <w:r>
              <w:rPr>
                <w:rFonts w:hint="eastAsia"/>
                <w:color w:val="1F497D"/>
              </w:rPr>
              <w:t>json</w:t>
            </w:r>
            <w:r>
              <w:rPr>
                <w:rFonts w:hint="eastAsia"/>
                <w:color w:val="1F497D"/>
              </w:rPr>
              <w:t>格式，包含服务地址，名称，网络状况，负载，</w:t>
            </w:r>
            <w:r w:rsidR="00704C0A">
              <w:rPr>
                <w:rFonts w:hint="eastAsia"/>
                <w:color w:val="1F497D"/>
              </w:rPr>
              <w:t>状态等</w:t>
            </w:r>
          </w:p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69736F" w:rsidRPr="002D50D0" w:rsidRDefault="0069736F" w:rsidP="00FA62BE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69736F" w:rsidRPr="002D50D0" w:rsidRDefault="0069736F" w:rsidP="00FA62BE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69736F" w:rsidRPr="002D50D0" w:rsidRDefault="0069736F" w:rsidP="00FA62BE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69736F" w:rsidRPr="002D50D0" w:rsidRDefault="00D70200" w:rsidP="00FA62BE">
            <w:r>
              <w:rPr>
                <w:rFonts w:hint="eastAsia"/>
              </w:rPr>
              <w:t>result/uint32</w:t>
            </w:r>
            <w:r w:rsidR="0069736F" w:rsidRPr="002D50D0">
              <w:rPr>
                <w:rFonts w:hint="eastAsia"/>
              </w:rPr>
              <w:t>_t</w:t>
            </w:r>
          </w:p>
          <w:p w:rsidR="0069736F" w:rsidRPr="002D50D0" w:rsidRDefault="0069736F" w:rsidP="0069736F"/>
        </w:tc>
      </w:tr>
      <w:tr w:rsidR="0069736F" w:rsidRPr="002D50D0" w:rsidTr="00FA62BE">
        <w:trPr>
          <w:trHeight w:val="778"/>
          <w:jc w:val="center"/>
        </w:trPr>
        <w:tc>
          <w:tcPr>
            <w:tcW w:w="698" w:type="dxa"/>
            <w:vMerge/>
          </w:tcPr>
          <w:p w:rsidR="0069736F" w:rsidRPr="002D50D0" w:rsidRDefault="0069736F" w:rsidP="00FA62BE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69736F" w:rsidRPr="002D50D0" w:rsidRDefault="0069736F" w:rsidP="00FA62BE">
            <w:r w:rsidRPr="002D50D0">
              <w:rPr>
                <w:rFonts w:hint="eastAsia"/>
              </w:rPr>
              <w:t>消息体说明：</w:t>
            </w:r>
          </w:p>
          <w:p w:rsidR="00D953F6" w:rsidRDefault="00D953F6" w:rsidP="00D953F6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69736F" w:rsidRPr="002D50D0" w:rsidRDefault="0069736F" w:rsidP="00FA62BE"/>
        </w:tc>
      </w:tr>
    </w:tbl>
    <w:p w:rsidR="00FA6234" w:rsidRDefault="00FA6234" w:rsidP="00FA6234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其他说明</w:t>
      </w:r>
    </w:p>
    <w:p w:rsidR="00FA6234" w:rsidRPr="0031754C" w:rsidRDefault="00FA6234" w:rsidP="00FA6234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80E28" w:rsidRDefault="00E80E28" w:rsidP="00E80E28">
      <w:pPr>
        <w:pStyle w:val="a3"/>
        <w:ind w:firstLine="0"/>
        <w:rPr>
          <w:rFonts w:hint="eastAsia"/>
          <w:sz w:val="24"/>
          <w:szCs w:val="24"/>
        </w:rPr>
      </w:pPr>
    </w:p>
    <w:p w:rsidR="00E16341" w:rsidRPr="0069736F" w:rsidRDefault="00E16341" w:rsidP="00E16341">
      <w:pPr>
        <w:pStyle w:val="2"/>
      </w:pPr>
      <w:r>
        <w:rPr>
          <w:rFonts w:hint="eastAsia"/>
        </w:rPr>
        <w:t>刷新运行状态</w:t>
      </w:r>
    </w:p>
    <w:p w:rsidR="00E16341" w:rsidRPr="0031754C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E16341" w:rsidRPr="002D50D0" w:rsidTr="00E64EC3">
        <w:trPr>
          <w:jc w:val="center"/>
        </w:trPr>
        <w:tc>
          <w:tcPr>
            <w:tcW w:w="698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E16341" w:rsidRPr="002D50D0" w:rsidRDefault="00E16341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E16341" w:rsidRPr="002D50D0" w:rsidRDefault="00A155F9" w:rsidP="00E64EC3">
            <w:pPr>
              <w:rPr>
                <w:bCs/>
              </w:rPr>
            </w:pPr>
            <w:r>
              <w:rPr>
                <w:rFonts w:hint="eastAsia"/>
              </w:rPr>
              <w:t>刷新</w:t>
            </w:r>
            <w:r w:rsidR="00E16341">
              <w:rPr>
                <w:rFonts w:hint="eastAsia"/>
              </w:rPr>
              <w:t>运行状态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Default="004839A8" w:rsidP="00E64EC3">
            <w:pPr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  <w:r w:rsidR="00E16341">
              <w:rPr>
                <w:rFonts w:hint="eastAsia"/>
              </w:rPr>
              <w:t>/char*</w:t>
            </w:r>
          </w:p>
          <w:p w:rsidR="004839A8" w:rsidRPr="002D50D0" w:rsidRDefault="004839A8" w:rsidP="00E64EC3">
            <w:r>
              <w:rPr>
                <w:rFonts w:hint="eastAsia"/>
              </w:rPr>
              <w:t>load/uint32</w:t>
            </w:r>
          </w:p>
        </w:tc>
      </w:tr>
      <w:tr w:rsidR="00E16341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71116F" w:rsidP="0071116F">
            <w:pPr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addr</w:t>
            </w:r>
            <w:r w:rsidR="00E16341">
              <w:rPr>
                <w:rFonts w:hint="eastAsia"/>
                <w:color w:val="1F497D"/>
              </w:rPr>
              <w:t>:</w:t>
            </w:r>
            <w:r>
              <w:rPr>
                <w:rFonts w:hint="eastAsia"/>
                <w:color w:val="1F497D"/>
              </w:rPr>
              <w:t xml:space="preserve"> </w:t>
            </w:r>
            <w:r>
              <w:rPr>
                <w:rFonts w:hint="eastAsia"/>
                <w:color w:val="1F497D"/>
              </w:rPr>
              <w:t>服务地址</w:t>
            </w:r>
          </w:p>
          <w:p w:rsidR="0071116F" w:rsidRPr="00704C0A" w:rsidRDefault="0071116F" w:rsidP="0071116F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 xml:space="preserve">load: </w:t>
            </w:r>
            <w:r>
              <w:rPr>
                <w:rFonts w:hint="eastAsia"/>
                <w:color w:val="1F497D"/>
              </w:rPr>
              <w:t>负载信息</w:t>
            </w:r>
          </w:p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E16341" w:rsidRPr="002D50D0" w:rsidRDefault="00E16341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E16341" w:rsidRPr="002D50D0" w:rsidRDefault="00E16341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E16341" w:rsidRPr="002D50D0" w:rsidRDefault="00E16341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E16341" w:rsidRPr="002D50D0" w:rsidRDefault="00E16341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E16341" w:rsidRPr="002D50D0" w:rsidRDefault="00E16341" w:rsidP="00E64EC3"/>
        </w:tc>
      </w:tr>
      <w:tr w:rsidR="00E16341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E16341" w:rsidRPr="002D50D0" w:rsidRDefault="00E16341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E16341" w:rsidRPr="002D50D0" w:rsidRDefault="00E16341" w:rsidP="00E64EC3">
            <w:r w:rsidRPr="002D50D0">
              <w:rPr>
                <w:rFonts w:hint="eastAsia"/>
              </w:rPr>
              <w:t>消息体说明：</w:t>
            </w:r>
          </w:p>
          <w:p w:rsidR="00E16341" w:rsidRDefault="00E16341" w:rsidP="00E64EC3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E16341" w:rsidRPr="002D50D0" w:rsidRDefault="00E16341" w:rsidP="00E64EC3"/>
        </w:tc>
      </w:tr>
    </w:tbl>
    <w:p w:rsidR="00E16341" w:rsidRDefault="00E16341" w:rsidP="00E16341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E16341" w:rsidRPr="0031754C" w:rsidRDefault="00E16341" w:rsidP="00E16341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E16341" w:rsidRDefault="00E16341" w:rsidP="00E80E28">
      <w:pPr>
        <w:pStyle w:val="a3"/>
        <w:ind w:firstLine="0"/>
        <w:rPr>
          <w:rFonts w:hint="eastAsia"/>
          <w:sz w:val="24"/>
          <w:szCs w:val="24"/>
        </w:rPr>
      </w:pPr>
    </w:p>
    <w:p w:rsidR="000871B0" w:rsidRPr="0069736F" w:rsidRDefault="000871B0" w:rsidP="000871B0">
      <w:pPr>
        <w:pStyle w:val="2"/>
      </w:pPr>
      <w:r>
        <w:rPr>
          <w:rFonts w:hint="eastAsia"/>
        </w:rPr>
        <w:t>查询运行状态</w:t>
      </w:r>
    </w:p>
    <w:p w:rsidR="000871B0" w:rsidRPr="0031754C" w:rsidRDefault="000871B0" w:rsidP="000871B0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0871B0" w:rsidRPr="002D50D0" w:rsidTr="00E64EC3">
        <w:trPr>
          <w:jc w:val="center"/>
        </w:trPr>
        <w:tc>
          <w:tcPr>
            <w:tcW w:w="698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0871B0" w:rsidRPr="002D50D0" w:rsidRDefault="000871B0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0871B0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0871B0" w:rsidRPr="002D50D0" w:rsidRDefault="005E7E72" w:rsidP="00E64EC3">
            <w:pPr>
              <w:rPr>
                <w:bCs/>
              </w:rPr>
            </w:pPr>
            <w:r>
              <w:rPr>
                <w:rFonts w:hint="eastAsia"/>
              </w:rPr>
              <w:t>查询</w:t>
            </w:r>
            <w:r w:rsidR="000871B0">
              <w:rPr>
                <w:rFonts w:hint="eastAsia"/>
              </w:rPr>
              <w:t>运行状态</w:t>
            </w:r>
          </w:p>
        </w:tc>
        <w:tc>
          <w:tcPr>
            <w:tcW w:w="1839" w:type="dxa"/>
          </w:tcPr>
          <w:p w:rsidR="000871B0" w:rsidRPr="002D50D0" w:rsidRDefault="00A155F9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维护</w:t>
            </w:r>
            <w:r w:rsidR="000871B0">
              <w:rPr>
                <w:rFonts w:hint="eastAsia"/>
                <w:bCs/>
                <w:color w:val="FF0000"/>
              </w:rPr>
              <w:t>端</w:t>
            </w:r>
            <w:r w:rsidR="000871B0">
              <w:rPr>
                <w:rFonts w:hint="eastAsia"/>
                <w:bCs/>
                <w:color w:val="FF0000"/>
              </w:rPr>
              <w:t>-&gt;</w:t>
            </w:r>
            <w:r w:rsidR="000871B0"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871B0" w:rsidRPr="002D50D0" w:rsidRDefault="000871B0" w:rsidP="0054418B"/>
        </w:tc>
      </w:tr>
      <w:tr w:rsidR="000871B0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0871B0" w:rsidRPr="002D50D0" w:rsidRDefault="000871B0" w:rsidP="00E64EC3">
            <w:r w:rsidRPr="002D50D0">
              <w:rPr>
                <w:rFonts w:hint="eastAsia"/>
              </w:rPr>
              <w:t>消息体说明：</w:t>
            </w:r>
          </w:p>
          <w:p w:rsidR="000871B0" w:rsidRPr="00704C0A" w:rsidRDefault="0054418B" w:rsidP="0054418B">
            <w:pPr>
              <w:rPr>
                <w:color w:val="1F497D"/>
              </w:rPr>
            </w:pPr>
            <w:r w:rsidRPr="00704C0A">
              <w:rPr>
                <w:color w:val="1F497D"/>
              </w:rPr>
              <w:t xml:space="preserve"> </w:t>
            </w:r>
          </w:p>
        </w:tc>
      </w:tr>
      <w:tr w:rsidR="000871B0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0871B0" w:rsidRPr="002D50D0" w:rsidRDefault="000871B0" w:rsidP="00E64EC3">
            <w:pPr>
              <w:pStyle w:val="a3"/>
              <w:ind w:firstLine="0"/>
            </w:pPr>
            <w:r>
              <w:rPr>
                <w:rFonts w:hint="eastAsia"/>
              </w:rPr>
              <w:t>返回配置</w:t>
            </w:r>
          </w:p>
        </w:tc>
        <w:tc>
          <w:tcPr>
            <w:tcW w:w="1839" w:type="dxa"/>
          </w:tcPr>
          <w:p w:rsidR="000871B0" w:rsidRPr="002D50D0" w:rsidRDefault="000871B0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 w:rsidR="00A905A1">
              <w:rPr>
                <w:rFonts w:hint="eastAsia"/>
                <w:bCs/>
                <w:color w:val="FF0000"/>
              </w:rPr>
              <w:t>维护</w:t>
            </w:r>
            <w:r>
              <w:rPr>
                <w:rFonts w:hint="eastAsia"/>
                <w:bCs/>
                <w:color w:val="FF0000"/>
              </w:rPr>
              <w:t>端</w:t>
            </w:r>
          </w:p>
        </w:tc>
        <w:tc>
          <w:tcPr>
            <w:tcW w:w="2552" w:type="dxa"/>
          </w:tcPr>
          <w:p w:rsidR="000871B0" w:rsidRPr="002D50D0" w:rsidRDefault="000871B0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0871B0" w:rsidRPr="002D50D0" w:rsidRDefault="000871B0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0871B0" w:rsidRPr="002D50D0" w:rsidRDefault="0054418B" w:rsidP="00E64EC3">
            <w:pPr>
              <w:rPr>
                <w:rFonts w:hint="eastAsia"/>
              </w:rPr>
            </w:pPr>
            <w:r>
              <w:rPr>
                <w:rFonts w:hint="eastAsia"/>
              </w:rPr>
              <w:t>status_list/char*</w:t>
            </w:r>
          </w:p>
        </w:tc>
      </w:tr>
      <w:tr w:rsidR="000871B0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0871B0" w:rsidRPr="002D50D0" w:rsidRDefault="000871B0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0871B0" w:rsidRPr="002D50D0" w:rsidRDefault="000871B0" w:rsidP="00E64EC3">
            <w:r w:rsidRPr="002D50D0">
              <w:rPr>
                <w:rFonts w:hint="eastAsia"/>
              </w:rPr>
              <w:t>消息体说明：</w:t>
            </w:r>
          </w:p>
          <w:p w:rsidR="000871B0" w:rsidRDefault="000871B0" w:rsidP="00E64EC3">
            <w:pPr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54418B" w:rsidRDefault="0054418B" w:rsidP="0054418B">
            <w:pPr>
              <w:rPr>
                <w:rFonts w:hint="eastAsia"/>
                <w:color w:val="1F497D"/>
              </w:rPr>
            </w:pPr>
            <w:r>
              <w:rPr>
                <w:rFonts w:hint="eastAsia"/>
                <w:color w:val="1F497D"/>
              </w:rPr>
              <w:t>status_list:</w:t>
            </w:r>
            <w:r>
              <w:rPr>
                <w:rFonts w:hint="eastAsia"/>
                <w:color w:val="1F497D"/>
              </w:rPr>
              <w:t>状态列表</w:t>
            </w:r>
            <w:r>
              <w:rPr>
                <w:rFonts w:hint="eastAsia"/>
                <w:color w:val="1F497D"/>
              </w:rPr>
              <w:t xml:space="preserve"> json</w:t>
            </w:r>
            <w:r>
              <w:rPr>
                <w:rFonts w:hint="eastAsia"/>
                <w:color w:val="1F497D"/>
              </w:rPr>
              <w:t>格式数组</w:t>
            </w:r>
          </w:p>
          <w:p w:rsidR="0054418B" w:rsidRDefault="0054418B" w:rsidP="00E64EC3">
            <w:pPr>
              <w:rPr>
                <w:color w:val="1F497D"/>
              </w:rPr>
            </w:pPr>
          </w:p>
          <w:p w:rsidR="000871B0" w:rsidRPr="002D50D0" w:rsidRDefault="000871B0" w:rsidP="00E64EC3"/>
        </w:tc>
      </w:tr>
    </w:tbl>
    <w:p w:rsidR="000871B0" w:rsidRDefault="000871B0" w:rsidP="000871B0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0871B0" w:rsidRPr="0031754C" w:rsidRDefault="000871B0" w:rsidP="000871B0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本接口由配置服务提供。</w:t>
      </w:r>
    </w:p>
    <w:p w:rsidR="008C7088" w:rsidRPr="000871B0" w:rsidRDefault="008C7088" w:rsidP="00E80E28">
      <w:pPr>
        <w:pStyle w:val="a3"/>
        <w:ind w:firstLine="0"/>
        <w:rPr>
          <w:rFonts w:hint="eastAsia"/>
          <w:sz w:val="24"/>
          <w:szCs w:val="24"/>
        </w:rPr>
      </w:pPr>
    </w:p>
    <w:p w:rsidR="001D0159" w:rsidRPr="0069736F" w:rsidRDefault="001D0159" w:rsidP="001D0159">
      <w:pPr>
        <w:pStyle w:val="2"/>
      </w:pPr>
      <w:r>
        <w:rPr>
          <w:rFonts w:hint="eastAsia"/>
        </w:rPr>
        <w:t>获取服务地址</w:t>
      </w:r>
    </w:p>
    <w:p w:rsidR="001D0159" w:rsidRPr="0031754C" w:rsidRDefault="001D0159" w:rsidP="001D0159">
      <w:pPr>
        <w:pStyle w:val="a3"/>
        <w:numPr>
          <w:ilvl w:val="0"/>
          <w:numId w:val="21"/>
        </w:numPr>
        <w:rPr>
          <w:sz w:val="24"/>
          <w:szCs w:val="24"/>
        </w:rPr>
      </w:pPr>
      <w:r w:rsidRPr="0031754C">
        <w:rPr>
          <w:rFonts w:hint="eastAsia"/>
          <w:sz w:val="24"/>
          <w:szCs w:val="24"/>
        </w:rPr>
        <w:t>消息流转</w:t>
      </w:r>
      <w:r>
        <w:rPr>
          <w:rFonts w:hint="eastAsia"/>
          <w:sz w:val="24"/>
          <w:szCs w:val="24"/>
        </w:rPr>
        <w:t>及格式说明</w:t>
      </w:r>
    </w:p>
    <w:tbl>
      <w:tblPr>
        <w:tblW w:w="91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/>
      </w:tblPr>
      <w:tblGrid>
        <w:gridCol w:w="698"/>
        <w:gridCol w:w="1962"/>
        <w:gridCol w:w="1839"/>
        <w:gridCol w:w="2552"/>
        <w:gridCol w:w="2129"/>
      </w:tblGrid>
      <w:tr w:rsidR="001D0159" w:rsidRPr="002D50D0" w:rsidTr="00E64EC3">
        <w:trPr>
          <w:jc w:val="center"/>
        </w:trPr>
        <w:tc>
          <w:tcPr>
            <w:tcW w:w="698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0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序号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功能说明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流向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消息头</w:t>
            </w:r>
          </w:p>
        </w:tc>
        <w:tc>
          <w:tcPr>
            <w:tcW w:w="2129" w:type="dxa"/>
          </w:tcPr>
          <w:p w:rsidR="001D0159" w:rsidRPr="002D50D0" w:rsidRDefault="001D0159" w:rsidP="00E64EC3">
            <w:pPr>
              <w:pStyle w:val="a3"/>
              <w:spacing w:before="156" w:after="156"/>
              <w:ind w:firstLine="422"/>
              <w:rPr>
                <w:rFonts w:ascii="Cambria" w:hAnsi="Cambria"/>
                <w:b/>
                <w:bCs/>
              </w:rPr>
            </w:pPr>
            <w:r w:rsidRPr="002D50D0">
              <w:rPr>
                <w:rFonts w:ascii="Cambria" w:hAnsi="Cambria" w:hint="eastAsia"/>
                <w:b/>
                <w:bCs/>
              </w:rPr>
              <w:t>消息体</w:t>
            </w:r>
          </w:p>
        </w:tc>
      </w:tr>
      <w:tr w:rsidR="001D0159" w:rsidRPr="002D50D0" w:rsidTr="00E64EC3">
        <w:trPr>
          <w:jc w:val="center"/>
        </w:trPr>
        <w:tc>
          <w:tcPr>
            <w:tcW w:w="698" w:type="dxa"/>
            <w:vMerge w:val="restart"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1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rPr>
                <w:bCs/>
              </w:rPr>
            </w:pPr>
            <w:r>
              <w:rPr>
                <w:rFonts w:hint="eastAsia"/>
              </w:rPr>
              <w:t>获取服务地址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rPr>
                <w:color w:val="FF0000"/>
              </w:rPr>
            </w:pPr>
            <w:r>
              <w:rPr>
                <w:rFonts w:hint="eastAsia"/>
                <w:bCs/>
                <w:color w:val="FF0000"/>
              </w:rPr>
              <w:t>使用端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配置服务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1D0159" w:rsidRDefault="001D0159" w:rsidP="00E64EC3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vc_name/char*</w:t>
            </w:r>
          </w:p>
          <w:p w:rsidR="001D0159" w:rsidRPr="002D50D0" w:rsidRDefault="001D0159" w:rsidP="00E64EC3"/>
        </w:tc>
      </w:tr>
      <w:tr w:rsidR="001D0159" w:rsidRPr="002D50D0" w:rsidTr="00E64EC3">
        <w:trPr>
          <w:jc w:val="center"/>
        </w:trPr>
        <w:tc>
          <w:tcPr>
            <w:tcW w:w="698" w:type="dxa"/>
            <w:vMerge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1D0159" w:rsidRPr="002D50D0" w:rsidRDefault="001D0159" w:rsidP="00E64EC3">
            <w:r w:rsidRPr="002D50D0">
              <w:rPr>
                <w:rFonts w:hint="eastAsia"/>
              </w:rPr>
              <w:t>消息体说明：</w:t>
            </w:r>
          </w:p>
          <w:p w:rsidR="001D0159" w:rsidRPr="00704C0A" w:rsidRDefault="001D0159" w:rsidP="001D0159">
            <w:pPr>
              <w:rPr>
                <w:color w:val="1F497D"/>
              </w:rPr>
            </w:pPr>
            <w:r>
              <w:rPr>
                <w:color w:val="1F497D"/>
              </w:rPr>
              <w:t>S</w:t>
            </w:r>
            <w:r>
              <w:rPr>
                <w:rFonts w:hint="eastAsia"/>
                <w:color w:val="1F497D"/>
              </w:rPr>
              <w:t xml:space="preserve">vc_name: </w:t>
            </w:r>
            <w:r>
              <w:rPr>
                <w:rFonts w:hint="eastAsia"/>
                <w:color w:val="1F497D"/>
              </w:rPr>
              <w:t>服务名称</w:t>
            </w:r>
            <w:r w:rsidRPr="00704C0A">
              <w:rPr>
                <w:color w:val="1F497D"/>
              </w:rPr>
              <w:t xml:space="preserve"> </w:t>
            </w:r>
          </w:p>
        </w:tc>
      </w:tr>
      <w:tr w:rsidR="001D0159" w:rsidRPr="002D50D0" w:rsidTr="00E64EC3">
        <w:trPr>
          <w:trHeight w:val="778"/>
          <w:jc w:val="center"/>
        </w:trPr>
        <w:tc>
          <w:tcPr>
            <w:tcW w:w="698" w:type="dxa"/>
            <w:vMerge w:val="restart"/>
            <w:vAlign w:val="center"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  <w:r w:rsidRPr="002D50D0">
              <w:rPr>
                <w:rFonts w:ascii="Cambria" w:hAnsi="Cambria" w:hint="eastAsia"/>
                <w:bCs/>
              </w:rPr>
              <w:t>2</w:t>
            </w:r>
          </w:p>
        </w:tc>
        <w:tc>
          <w:tcPr>
            <w:tcW w:w="1962" w:type="dxa"/>
          </w:tcPr>
          <w:p w:rsidR="001D0159" w:rsidRPr="002D50D0" w:rsidRDefault="001D0159" w:rsidP="00E64EC3">
            <w:pPr>
              <w:pStyle w:val="a3"/>
              <w:ind w:firstLine="0"/>
            </w:pPr>
            <w:r>
              <w:rPr>
                <w:rFonts w:hint="eastAsia"/>
              </w:rPr>
              <w:t>返回服务地址</w:t>
            </w:r>
          </w:p>
        </w:tc>
        <w:tc>
          <w:tcPr>
            <w:tcW w:w="1839" w:type="dxa"/>
          </w:tcPr>
          <w:p w:rsidR="001D0159" w:rsidRPr="002D50D0" w:rsidRDefault="001D0159" w:rsidP="00E64EC3">
            <w:pPr>
              <w:pStyle w:val="a3"/>
              <w:ind w:firstLine="0"/>
              <w:rPr>
                <w:bCs/>
                <w:color w:val="000000"/>
              </w:rPr>
            </w:pPr>
            <w:r>
              <w:rPr>
                <w:rFonts w:hint="eastAsia"/>
                <w:bCs/>
                <w:color w:val="FF0000"/>
              </w:rPr>
              <w:t>配置服务</w:t>
            </w:r>
            <w:r>
              <w:rPr>
                <w:rFonts w:hint="eastAsia"/>
                <w:bCs/>
                <w:color w:val="FF0000"/>
              </w:rPr>
              <w:t>-&gt;</w:t>
            </w:r>
            <w:r>
              <w:rPr>
                <w:rFonts w:hint="eastAsia"/>
                <w:bCs/>
                <w:color w:val="FF0000"/>
              </w:rPr>
              <w:t>使用端</w:t>
            </w:r>
          </w:p>
        </w:tc>
        <w:tc>
          <w:tcPr>
            <w:tcW w:w="2552" w:type="dxa"/>
          </w:tcPr>
          <w:p w:rsidR="001D0159" w:rsidRPr="002D50D0" w:rsidRDefault="001D0159" w:rsidP="00E64EC3">
            <w:pPr>
              <w:rPr>
                <w:color w:val="FF0000"/>
              </w:rPr>
            </w:pPr>
          </w:p>
        </w:tc>
        <w:tc>
          <w:tcPr>
            <w:tcW w:w="2129" w:type="dxa"/>
          </w:tcPr>
          <w:p w:rsidR="001D0159" w:rsidRPr="002D50D0" w:rsidRDefault="001D0159" w:rsidP="00E64EC3">
            <w:r>
              <w:rPr>
                <w:rFonts w:hint="eastAsia"/>
              </w:rPr>
              <w:t>result/uint32</w:t>
            </w:r>
            <w:r w:rsidRPr="002D50D0">
              <w:rPr>
                <w:rFonts w:hint="eastAsia"/>
              </w:rPr>
              <w:t>_t</w:t>
            </w:r>
          </w:p>
          <w:p w:rsidR="001D0159" w:rsidRPr="002D50D0" w:rsidRDefault="001D0159" w:rsidP="00E64EC3">
            <w:r>
              <w:rPr>
                <w:rFonts w:hint="eastAsia"/>
              </w:rPr>
              <w:t>addr/char*</w:t>
            </w:r>
          </w:p>
        </w:tc>
      </w:tr>
      <w:tr w:rsidR="001D0159" w:rsidRPr="002D50D0" w:rsidTr="00E64EC3">
        <w:trPr>
          <w:trHeight w:val="778"/>
          <w:jc w:val="center"/>
        </w:trPr>
        <w:tc>
          <w:tcPr>
            <w:tcW w:w="698" w:type="dxa"/>
            <w:vMerge/>
          </w:tcPr>
          <w:p w:rsidR="001D0159" w:rsidRPr="002D50D0" w:rsidRDefault="001D0159" w:rsidP="00E64EC3">
            <w:pPr>
              <w:pStyle w:val="a3"/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8482" w:type="dxa"/>
            <w:gridSpan w:val="4"/>
          </w:tcPr>
          <w:p w:rsidR="001D0159" w:rsidRPr="002D50D0" w:rsidRDefault="001D0159" w:rsidP="00E64EC3">
            <w:r w:rsidRPr="002D50D0">
              <w:rPr>
                <w:rFonts w:hint="eastAsia"/>
              </w:rPr>
              <w:t>消息体说明：</w:t>
            </w:r>
          </w:p>
          <w:p w:rsidR="001D0159" w:rsidRDefault="001D0159" w:rsidP="001D0159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result:</w:t>
            </w:r>
            <w:r>
              <w:rPr>
                <w:rFonts w:hint="eastAsia"/>
                <w:color w:val="1F497D"/>
              </w:rPr>
              <w:t>结果代码</w:t>
            </w:r>
          </w:p>
          <w:p w:rsidR="001D0159" w:rsidRDefault="001D0159" w:rsidP="001D0159">
            <w:pPr>
              <w:rPr>
                <w:color w:val="1F497D"/>
              </w:rPr>
            </w:pPr>
            <w:r>
              <w:rPr>
                <w:rFonts w:hint="eastAsia"/>
                <w:color w:val="1F497D"/>
              </w:rPr>
              <w:t>addr:</w:t>
            </w:r>
            <w:r>
              <w:rPr>
                <w:rFonts w:hint="eastAsia"/>
                <w:color w:val="1F497D"/>
              </w:rPr>
              <w:t>服务地址</w:t>
            </w:r>
          </w:p>
          <w:p w:rsidR="001D0159" w:rsidRPr="002D50D0" w:rsidRDefault="001D0159" w:rsidP="00E64EC3"/>
        </w:tc>
      </w:tr>
    </w:tbl>
    <w:p w:rsidR="001D0159" w:rsidRDefault="001D0159" w:rsidP="001D0159">
      <w:pPr>
        <w:pStyle w:val="a3"/>
        <w:numPr>
          <w:ilvl w:val="0"/>
          <w:numId w:val="2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其他说明</w:t>
      </w:r>
    </w:p>
    <w:p w:rsidR="001D0159" w:rsidRPr="0031754C" w:rsidRDefault="001D0159" w:rsidP="001D0159">
      <w:pPr>
        <w:pStyle w:val="a3"/>
        <w:ind w:left="42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本接口由配置服务提供。</w:t>
      </w:r>
    </w:p>
    <w:p w:rsidR="008C7088" w:rsidRPr="001D0159" w:rsidRDefault="008C7088" w:rsidP="00E80E28">
      <w:pPr>
        <w:pStyle w:val="a3"/>
        <w:ind w:firstLine="0"/>
        <w:rPr>
          <w:sz w:val="24"/>
          <w:szCs w:val="24"/>
        </w:rPr>
      </w:pPr>
    </w:p>
    <w:p w:rsidR="00E16341" w:rsidRPr="0031754C" w:rsidRDefault="00E16341" w:rsidP="00FA6234">
      <w:pPr>
        <w:pStyle w:val="a3"/>
        <w:ind w:left="420" w:firstLine="0"/>
        <w:rPr>
          <w:sz w:val="24"/>
          <w:szCs w:val="24"/>
        </w:rPr>
      </w:pPr>
    </w:p>
    <w:p w:rsidR="006A2E17" w:rsidRPr="006A2E17" w:rsidRDefault="006A2E17" w:rsidP="00EF0028">
      <w:pPr>
        <w:pStyle w:val="a3"/>
        <w:ind w:firstLine="0"/>
        <w:rPr>
          <w:rFonts w:ascii="宋体" w:hAnsi="宋体" w:hint="eastAsia"/>
          <w:color w:val="000000"/>
          <w:sz w:val="24"/>
          <w:szCs w:val="24"/>
        </w:rPr>
      </w:pPr>
    </w:p>
    <w:sectPr w:rsidR="006A2E17" w:rsidRPr="006A2E17" w:rsidSect="008130BD">
      <w:headerReference w:type="default" r:id="rId11"/>
      <w:footerReference w:type="even" r:id="rId12"/>
      <w:footerReference w:type="default" r:id="rId13"/>
      <w:pgSz w:w="11906" w:h="16838" w:code="9"/>
      <w:pgMar w:top="1091" w:right="1287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35AA" w:rsidRDefault="008735AA">
      <w:r>
        <w:separator/>
      </w:r>
    </w:p>
  </w:endnote>
  <w:endnote w:type="continuationSeparator" w:id="0">
    <w:p w:rsidR="008735AA" w:rsidRDefault="008735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206477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E33322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E33322" w:rsidRDefault="00E33322">
    <w:pPr>
      <w:pStyle w:val="a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a"/>
      <w:pBdr>
        <w:top w:val="single" w:sz="4" w:space="1" w:color="auto"/>
      </w:pBdr>
      <w:ind w:right="26"/>
      <w:jc w:val="center"/>
    </w:pPr>
    <w:r>
      <w:rPr>
        <w:rFonts w:hint="eastAsia"/>
      </w:rPr>
      <w:t>福建天晴数码有限公司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35AA" w:rsidRDefault="008735AA">
      <w:r>
        <w:separator/>
      </w:r>
    </w:p>
  </w:footnote>
  <w:footnote w:type="continuationSeparator" w:id="0">
    <w:p w:rsidR="008735AA" w:rsidRDefault="008735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22" w:rsidRDefault="00E33322">
    <w:pPr>
      <w:pStyle w:val="ac"/>
      <w:tabs>
        <w:tab w:val="clear" w:pos="8306"/>
        <w:tab w:val="right" w:pos="8820"/>
      </w:tabs>
      <w:jc w:val="both"/>
    </w:pPr>
    <w:r w:rsidRPr="009A70AA">
      <w:rPr>
        <w:rFonts w:hint="eastAsia"/>
      </w:rPr>
      <w:t>91U_PH1.8_110_60_91(</w:t>
    </w:r>
    <w:r>
      <w:rPr>
        <w:rFonts w:hint="eastAsia"/>
      </w:rPr>
      <w:t>配置服务</w:t>
    </w:r>
    <w:r w:rsidRPr="009A70AA">
      <w:rPr>
        <w:rFonts w:hint="eastAsia"/>
      </w:rPr>
      <w:t>概要设计</w:t>
    </w:r>
    <w:r>
      <w:rPr>
        <w:rFonts w:hint="eastAsia"/>
      </w:rPr>
      <w:t>文档</w:t>
    </w:r>
    <w:r w:rsidRPr="009A70AA">
      <w:rPr>
        <w:rFonts w:hint="eastAsia"/>
      </w:rPr>
      <w:t>)</w:t>
    </w:r>
    <w:r>
      <w:rPr>
        <w:rFonts w:hint="eastAsia"/>
      </w:rPr>
      <w:t xml:space="preserve">                                      </w:t>
    </w:r>
    <w:r>
      <w:rPr>
        <w:rFonts w:hint="eastAsia"/>
      </w:rPr>
      <w:t>概要设计说明书</w:t>
    </w:r>
    <w:r>
      <w:rPr>
        <w:rFonts w:hint="eastAsia"/>
      </w:rPr>
      <w:t xml:space="preserve"> Page </w:t>
    </w:r>
    <w:r w:rsidR="00206477">
      <w:rPr>
        <w:rStyle w:val="ab"/>
      </w:rPr>
      <w:fldChar w:fldCharType="begin"/>
    </w:r>
    <w:r>
      <w:rPr>
        <w:rStyle w:val="ab"/>
      </w:rPr>
      <w:instrText xml:space="preserve"> PAGE </w:instrText>
    </w:r>
    <w:r w:rsidR="00206477">
      <w:rPr>
        <w:rStyle w:val="ab"/>
      </w:rPr>
      <w:fldChar w:fldCharType="separate"/>
    </w:r>
    <w:r w:rsidR="00EF0028">
      <w:rPr>
        <w:rStyle w:val="ab"/>
        <w:noProof/>
      </w:rPr>
      <w:t>11</w:t>
    </w:r>
    <w:r w:rsidR="00206477">
      <w:rPr>
        <w:rStyle w:val="ab"/>
      </w:rPr>
      <w:fldChar w:fldCharType="end"/>
    </w:r>
    <w:r>
      <w:rPr>
        <w:rStyle w:val="ab"/>
        <w:rFonts w:hint="eastAsia"/>
      </w:rPr>
      <w:t>/</w:t>
    </w:r>
    <w:r w:rsidR="00206477">
      <w:rPr>
        <w:rStyle w:val="ab"/>
      </w:rPr>
      <w:fldChar w:fldCharType="begin"/>
    </w:r>
    <w:r>
      <w:rPr>
        <w:rStyle w:val="ab"/>
      </w:rPr>
      <w:instrText xml:space="preserve"> NUMPAGES </w:instrText>
    </w:r>
    <w:r w:rsidR="00206477">
      <w:rPr>
        <w:rStyle w:val="ab"/>
      </w:rPr>
      <w:fldChar w:fldCharType="separate"/>
    </w:r>
    <w:r w:rsidR="00EF0028">
      <w:rPr>
        <w:rStyle w:val="ab"/>
        <w:noProof/>
      </w:rPr>
      <w:t>12</w:t>
    </w:r>
    <w:r w:rsidR="00206477">
      <w:rPr>
        <w:rStyle w:val="ab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432888E"/>
    <w:lvl w:ilvl="0">
      <w:start w:val="1"/>
      <w:numFmt w:val="bullet"/>
      <w:pStyle w:val="documenttitleonheader"/>
      <w:lvlText w:val=""/>
      <w:lvlJc w:val="left"/>
      <w:pPr>
        <w:tabs>
          <w:tab w:val="num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1">
    <w:nsid w:val="034231A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3A3306D"/>
    <w:multiLevelType w:val="hybridMultilevel"/>
    <w:tmpl w:val="FFF882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C42944"/>
    <w:multiLevelType w:val="hybridMultilevel"/>
    <w:tmpl w:val="121C1382"/>
    <w:lvl w:ilvl="0" w:tplc="208E59CC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9501BC6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E323834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0C701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555E69D0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C0B433E2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D70C75F4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B1127A4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87F2CCC2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0F420E00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11F51A72"/>
    <w:multiLevelType w:val="hybridMultilevel"/>
    <w:tmpl w:val="895AA93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2DE7A7D"/>
    <w:multiLevelType w:val="hybridMultilevel"/>
    <w:tmpl w:val="C20E4E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19EF2489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13526CF"/>
    <w:multiLevelType w:val="hybridMultilevel"/>
    <w:tmpl w:val="27706BB8"/>
    <w:lvl w:ilvl="0" w:tplc="04090017">
      <w:start w:val="1"/>
      <w:numFmt w:val="chineseCountingThousand"/>
      <w:lvlText w:val="(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22D919FA"/>
    <w:multiLevelType w:val="hybridMultilevel"/>
    <w:tmpl w:val="6B68E7B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8917CF1"/>
    <w:multiLevelType w:val="hybridMultilevel"/>
    <w:tmpl w:val="FACA9A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B3A0585"/>
    <w:multiLevelType w:val="hybridMultilevel"/>
    <w:tmpl w:val="CD642A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E178D3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384A3E25"/>
    <w:multiLevelType w:val="hybridMultilevel"/>
    <w:tmpl w:val="828820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3BA0BE0"/>
    <w:multiLevelType w:val="hybridMultilevel"/>
    <w:tmpl w:val="700E579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6B66CC4"/>
    <w:multiLevelType w:val="hybridMultilevel"/>
    <w:tmpl w:val="E670D9C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A5C6D39"/>
    <w:multiLevelType w:val="hybridMultilevel"/>
    <w:tmpl w:val="E792905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A6304AF"/>
    <w:multiLevelType w:val="hybridMultilevel"/>
    <w:tmpl w:val="DA2A0ED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BC45B27"/>
    <w:multiLevelType w:val="hybridMultilevel"/>
    <w:tmpl w:val="2A3A48F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570E7481"/>
    <w:multiLevelType w:val="hybridMultilevel"/>
    <w:tmpl w:val="A8BEEE18"/>
    <w:lvl w:ilvl="0" w:tplc="624C835E">
      <w:start w:val="1"/>
      <w:numFmt w:val="bullet"/>
      <w:pStyle w:val="a0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19">
      <w:start w:val="1"/>
      <w:numFmt w:val="bullet"/>
      <w:lvlText w:val=""/>
      <w:lvlJc w:val="left"/>
      <w:pPr>
        <w:tabs>
          <w:tab w:val="num" w:pos="1679"/>
        </w:tabs>
        <w:ind w:left="1679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0">
    <w:nsid w:val="5B6759E9"/>
    <w:multiLevelType w:val="hybridMultilevel"/>
    <w:tmpl w:val="1CE00DE4"/>
    <w:lvl w:ilvl="0" w:tplc="04090007">
      <w:start w:val="1"/>
      <w:numFmt w:val="bullet"/>
      <w:pStyle w:val="a1"/>
      <w:lvlText w:val=""/>
      <w:lvlJc w:val="left"/>
      <w:pPr>
        <w:tabs>
          <w:tab w:val="num" w:pos="1259"/>
        </w:tabs>
        <w:ind w:left="1259" w:hanging="420"/>
      </w:pPr>
      <w:rPr>
        <w:rFonts w:ascii="Wingdings" w:hAnsi="Wingdings" w:hint="default"/>
        <w:sz w:val="16"/>
      </w:rPr>
    </w:lvl>
    <w:lvl w:ilvl="1" w:tplc="04090003">
      <w:start w:val="2"/>
      <w:numFmt w:val="bullet"/>
      <w:lvlText w:val="●"/>
      <w:lvlJc w:val="left"/>
      <w:pPr>
        <w:tabs>
          <w:tab w:val="num" w:pos="1619"/>
        </w:tabs>
        <w:ind w:left="1619" w:hanging="360"/>
      </w:pPr>
      <w:rPr>
        <w:rFonts w:ascii="宋体" w:eastAsia="宋体" w:hAnsi="宋体" w:cs="Times New Roman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2099"/>
        </w:tabs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19"/>
        </w:tabs>
        <w:ind w:left="25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39"/>
        </w:tabs>
        <w:ind w:left="29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59"/>
        </w:tabs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79"/>
        </w:tabs>
        <w:ind w:left="37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99"/>
        </w:tabs>
        <w:ind w:left="41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19"/>
        </w:tabs>
        <w:ind w:left="4619" w:hanging="420"/>
      </w:pPr>
      <w:rPr>
        <w:rFonts w:ascii="Wingdings" w:hAnsi="Wingdings" w:hint="default"/>
      </w:rPr>
    </w:lvl>
  </w:abstractNum>
  <w:abstractNum w:abstractNumId="21">
    <w:nsid w:val="60E27F1D"/>
    <w:multiLevelType w:val="hybridMultilevel"/>
    <w:tmpl w:val="7C4AB7C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5F11477"/>
    <w:multiLevelType w:val="hybridMultilevel"/>
    <w:tmpl w:val="8514BFE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7AAC6450"/>
    <w:multiLevelType w:val="multilevel"/>
    <w:tmpl w:val="0EDA3F2A"/>
    <w:lvl w:ilvl="0">
      <w:start w:val="1"/>
      <w:numFmt w:val="decimal"/>
      <w:pStyle w:val="1"/>
      <w:lvlText w:val="第%1章"/>
      <w:lvlJc w:val="center"/>
      <w:pPr>
        <w:tabs>
          <w:tab w:val="num" w:pos="720"/>
        </w:tabs>
        <w:ind w:left="144" w:hanging="14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3"/>
  </w:num>
  <w:num w:numId="2">
    <w:abstractNumId w:val="20"/>
  </w:num>
  <w:num w:numId="3">
    <w:abstractNumId w:val="19"/>
  </w:num>
  <w:num w:numId="4">
    <w:abstractNumId w:val="3"/>
  </w:num>
  <w:num w:numId="5">
    <w:abstractNumId w:val="0"/>
  </w:num>
  <w:num w:numId="6">
    <w:abstractNumId w:val="21"/>
  </w:num>
  <w:num w:numId="7">
    <w:abstractNumId w:val="15"/>
  </w:num>
  <w:num w:numId="8">
    <w:abstractNumId w:val="9"/>
  </w:num>
  <w:num w:numId="9">
    <w:abstractNumId w:val="10"/>
  </w:num>
  <w:num w:numId="10">
    <w:abstractNumId w:val="17"/>
  </w:num>
  <w:num w:numId="11">
    <w:abstractNumId w:val="8"/>
  </w:num>
  <w:num w:numId="12">
    <w:abstractNumId w:val="12"/>
  </w:num>
  <w:num w:numId="13">
    <w:abstractNumId w:val="1"/>
  </w:num>
  <w:num w:numId="14">
    <w:abstractNumId w:val="7"/>
  </w:num>
  <w:num w:numId="15">
    <w:abstractNumId w:val="4"/>
  </w:num>
  <w:num w:numId="16">
    <w:abstractNumId w:val="18"/>
  </w:num>
  <w:num w:numId="17">
    <w:abstractNumId w:val="23"/>
  </w:num>
  <w:num w:numId="18">
    <w:abstractNumId w:val="23"/>
  </w:num>
  <w:num w:numId="19">
    <w:abstractNumId w:val="23"/>
  </w:num>
  <w:num w:numId="20">
    <w:abstractNumId w:val="16"/>
  </w:num>
  <w:num w:numId="21">
    <w:abstractNumId w:val="2"/>
  </w:num>
  <w:num w:numId="22">
    <w:abstractNumId w:val="13"/>
  </w:num>
  <w:num w:numId="23">
    <w:abstractNumId w:val="14"/>
  </w:num>
  <w:num w:numId="24">
    <w:abstractNumId w:val="22"/>
  </w:num>
  <w:num w:numId="25">
    <w:abstractNumId w:val="6"/>
  </w:num>
  <w:num w:numId="26">
    <w:abstractNumId w:val="11"/>
  </w:num>
  <w:num w:numId="27">
    <w:abstractNumId w:val="5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>
      <o:colormenu v:ext="edit" fillcolor="none" strokecolor="#00b05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A5D"/>
    <w:rsid w:val="00000DA1"/>
    <w:rsid w:val="00003B51"/>
    <w:rsid w:val="000057BB"/>
    <w:rsid w:val="000058F7"/>
    <w:rsid w:val="000064EB"/>
    <w:rsid w:val="00014668"/>
    <w:rsid w:val="00014C4E"/>
    <w:rsid w:val="0002025F"/>
    <w:rsid w:val="00020855"/>
    <w:rsid w:val="0002184E"/>
    <w:rsid w:val="00022BB8"/>
    <w:rsid w:val="000239FB"/>
    <w:rsid w:val="00024DE9"/>
    <w:rsid w:val="000260E7"/>
    <w:rsid w:val="00027345"/>
    <w:rsid w:val="00027A23"/>
    <w:rsid w:val="00030A37"/>
    <w:rsid w:val="00030ADE"/>
    <w:rsid w:val="00030E9E"/>
    <w:rsid w:val="000316F9"/>
    <w:rsid w:val="00034AED"/>
    <w:rsid w:val="0003546F"/>
    <w:rsid w:val="0003613E"/>
    <w:rsid w:val="00036699"/>
    <w:rsid w:val="00040FD0"/>
    <w:rsid w:val="00041B4F"/>
    <w:rsid w:val="00041B5F"/>
    <w:rsid w:val="00042548"/>
    <w:rsid w:val="000446D7"/>
    <w:rsid w:val="0004521C"/>
    <w:rsid w:val="000456AB"/>
    <w:rsid w:val="00045792"/>
    <w:rsid w:val="00046E2B"/>
    <w:rsid w:val="0004707A"/>
    <w:rsid w:val="00047409"/>
    <w:rsid w:val="0004744B"/>
    <w:rsid w:val="00047899"/>
    <w:rsid w:val="0005046C"/>
    <w:rsid w:val="00050724"/>
    <w:rsid w:val="0005094E"/>
    <w:rsid w:val="000510FA"/>
    <w:rsid w:val="0005126B"/>
    <w:rsid w:val="00052B1C"/>
    <w:rsid w:val="000554AF"/>
    <w:rsid w:val="000569B6"/>
    <w:rsid w:val="00060832"/>
    <w:rsid w:val="000626FA"/>
    <w:rsid w:val="0006513D"/>
    <w:rsid w:val="000670B0"/>
    <w:rsid w:val="0006761A"/>
    <w:rsid w:val="000679E8"/>
    <w:rsid w:val="00071EBF"/>
    <w:rsid w:val="00072CCD"/>
    <w:rsid w:val="0007309C"/>
    <w:rsid w:val="00073BD6"/>
    <w:rsid w:val="000761BC"/>
    <w:rsid w:val="0007679E"/>
    <w:rsid w:val="0007700F"/>
    <w:rsid w:val="00077160"/>
    <w:rsid w:val="000777E4"/>
    <w:rsid w:val="00077C80"/>
    <w:rsid w:val="0008032E"/>
    <w:rsid w:val="0008081F"/>
    <w:rsid w:val="00080EC9"/>
    <w:rsid w:val="000838AC"/>
    <w:rsid w:val="00083A46"/>
    <w:rsid w:val="0008405B"/>
    <w:rsid w:val="00086D23"/>
    <w:rsid w:val="000871B0"/>
    <w:rsid w:val="00090EDE"/>
    <w:rsid w:val="00091E9C"/>
    <w:rsid w:val="00092501"/>
    <w:rsid w:val="00092D59"/>
    <w:rsid w:val="000942DC"/>
    <w:rsid w:val="00094BB0"/>
    <w:rsid w:val="0009518F"/>
    <w:rsid w:val="00095B74"/>
    <w:rsid w:val="00096D73"/>
    <w:rsid w:val="000974AE"/>
    <w:rsid w:val="00097B25"/>
    <w:rsid w:val="000A06CD"/>
    <w:rsid w:val="000A4116"/>
    <w:rsid w:val="000A5162"/>
    <w:rsid w:val="000A7D13"/>
    <w:rsid w:val="000B0AA0"/>
    <w:rsid w:val="000B0B62"/>
    <w:rsid w:val="000B1F27"/>
    <w:rsid w:val="000B20F6"/>
    <w:rsid w:val="000B33D4"/>
    <w:rsid w:val="000B4AE9"/>
    <w:rsid w:val="000B57AA"/>
    <w:rsid w:val="000B6725"/>
    <w:rsid w:val="000B6F82"/>
    <w:rsid w:val="000B763A"/>
    <w:rsid w:val="000C0052"/>
    <w:rsid w:val="000C01D8"/>
    <w:rsid w:val="000C0CF5"/>
    <w:rsid w:val="000C1138"/>
    <w:rsid w:val="000C2C0E"/>
    <w:rsid w:val="000C3945"/>
    <w:rsid w:val="000C3A80"/>
    <w:rsid w:val="000C3D00"/>
    <w:rsid w:val="000C4591"/>
    <w:rsid w:val="000C50C3"/>
    <w:rsid w:val="000C7895"/>
    <w:rsid w:val="000D08BE"/>
    <w:rsid w:val="000D0CC2"/>
    <w:rsid w:val="000D1BE5"/>
    <w:rsid w:val="000D1CBF"/>
    <w:rsid w:val="000D2A23"/>
    <w:rsid w:val="000D3371"/>
    <w:rsid w:val="000D605C"/>
    <w:rsid w:val="000D6F55"/>
    <w:rsid w:val="000D7EDD"/>
    <w:rsid w:val="000E075B"/>
    <w:rsid w:val="000E25D8"/>
    <w:rsid w:val="000E2632"/>
    <w:rsid w:val="000E31C1"/>
    <w:rsid w:val="000E5242"/>
    <w:rsid w:val="000E7104"/>
    <w:rsid w:val="000F190D"/>
    <w:rsid w:val="000F32FE"/>
    <w:rsid w:val="000F33C7"/>
    <w:rsid w:val="000F3C95"/>
    <w:rsid w:val="000F3FB7"/>
    <w:rsid w:val="000F51BA"/>
    <w:rsid w:val="000F6BE6"/>
    <w:rsid w:val="000F7168"/>
    <w:rsid w:val="000F7C3A"/>
    <w:rsid w:val="00101E43"/>
    <w:rsid w:val="00102F2D"/>
    <w:rsid w:val="001038C8"/>
    <w:rsid w:val="00104CAE"/>
    <w:rsid w:val="00105569"/>
    <w:rsid w:val="00105777"/>
    <w:rsid w:val="00106B21"/>
    <w:rsid w:val="001076B7"/>
    <w:rsid w:val="00107A2B"/>
    <w:rsid w:val="00107D41"/>
    <w:rsid w:val="00110107"/>
    <w:rsid w:val="00110C84"/>
    <w:rsid w:val="0011196C"/>
    <w:rsid w:val="0011352F"/>
    <w:rsid w:val="00115600"/>
    <w:rsid w:val="00115F25"/>
    <w:rsid w:val="00116BE8"/>
    <w:rsid w:val="001175A7"/>
    <w:rsid w:val="0012113B"/>
    <w:rsid w:val="00122752"/>
    <w:rsid w:val="001260CC"/>
    <w:rsid w:val="00126BA1"/>
    <w:rsid w:val="0012770E"/>
    <w:rsid w:val="00127CEC"/>
    <w:rsid w:val="00132499"/>
    <w:rsid w:val="0013265E"/>
    <w:rsid w:val="00133BCB"/>
    <w:rsid w:val="00134219"/>
    <w:rsid w:val="00134564"/>
    <w:rsid w:val="00136046"/>
    <w:rsid w:val="0013629D"/>
    <w:rsid w:val="00136E7B"/>
    <w:rsid w:val="00137022"/>
    <w:rsid w:val="0014173A"/>
    <w:rsid w:val="00141A65"/>
    <w:rsid w:val="00142543"/>
    <w:rsid w:val="001451DF"/>
    <w:rsid w:val="00145A25"/>
    <w:rsid w:val="00145C08"/>
    <w:rsid w:val="0014681D"/>
    <w:rsid w:val="00146DF4"/>
    <w:rsid w:val="001476B3"/>
    <w:rsid w:val="00151D91"/>
    <w:rsid w:val="001524AE"/>
    <w:rsid w:val="00154D52"/>
    <w:rsid w:val="0015532E"/>
    <w:rsid w:val="00155782"/>
    <w:rsid w:val="001569D8"/>
    <w:rsid w:val="00157400"/>
    <w:rsid w:val="001579A3"/>
    <w:rsid w:val="001603FA"/>
    <w:rsid w:val="0016071E"/>
    <w:rsid w:val="001612EE"/>
    <w:rsid w:val="001617C6"/>
    <w:rsid w:val="00162D16"/>
    <w:rsid w:val="001700B6"/>
    <w:rsid w:val="00171C12"/>
    <w:rsid w:val="00176556"/>
    <w:rsid w:val="001766C0"/>
    <w:rsid w:val="001770B4"/>
    <w:rsid w:val="0017733C"/>
    <w:rsid w:val="00177A65"/>
    <w:rsid w:val="00180EA4"/>
    <w:rsid w:val="00185707"/>
    <w:rsid w:val="00185822"/>
    <w:rsid w:val="00186923"/>
    <w:rsid w:val="00187BE4"/>
    <w:rsid w:val="00192581"/>
    <w:rsid w:val="00193465"/>
    <w:rsid w:val="001958A9"/>
    <w:rsid w:val="001960D0"/>
    <w:rsid w:val="00197681"/>
    <w:rsid w:val="001A0C6D"/>
    <w:rsid w:val="001A2439"/>
    <w:rsid w:val="001A2B1C"/>
    <w:rsid w:val="001A3C34"/>
    <w:rsid w:val="001A48DD"/>
    <w:rsid w:val="001A5B01"/>
    <w:rsid w:val="001A5B69"/>
    <w:rsid w:val="001A5E44"/>
    <w:rsid w:val="001A66FC"/>
    <w:rsid w:val="001A793F"/>
    <w:rsid w:val="001A7D60"/>
    <w:rsid w:val="001A7F10"/>
    <w:rsid w:val="001B32DD"/>
    <w:rsid w:val="001B5DE1"/>
    <w:rsid w:val="001B60C2"/>
    <w:rsid w:val="001B6DB5"/>
    <w:rsid w:val="001B6FA9"/>
    <w:rsid w:val="001B77A3"/>
    <w:rsid w:val="001C1261"/>
    <w:rsid w:val="001C2426"/>
    <w:rsid w:val="001C30E5"/>
    <w:rsid w:val="001C3EA5"/>
    <w:rsid w:val="001C4616"/>
    <w:rsid w:val="001C4EA1"/>
    <w:rsid w:val="001C5E06"/>
    <w:rsid w:val="001C65C0"/>
    <w:rsid w:val="001C6ADF"/>
    <w:rsid w:val="001D0159"/>
    <w:rsid w:val="001D0405"/>
    <w:rsid w:val="001D4A70"/>
    <w:rsid w:val="001D5DB8"/>
    <w:rsid w:val="001D7EDB"/>
    <w:rsid w:val="001E0012"/>
    <w:rsid w:val="001E1A67"/>
    <w:rsid w:val="001E2442"/>
    <w:rsid w:val="001E28D5"/>
    <w:rsid w:val="001E3CAF"/>
    <w:rsid w:val="001E417F"/>
    <w:rsid w:val="001E5331"/>
    <w:rsid w:val="001E5979"/>
    <w:rsid w:val="001E7888"/>
    <w:rsid w:val="001E7C49"/>
    <w:rsid w:val="001F1FC2"/>
    <w:rsid w:val="001F2816"/>
    <w:rsid w:val="001F4548"/>
    <w:rsid w:val="001F456B"/>
    <w:rsid w:val="001F5D02"/>
    <w:rsid w:val="0020081F"/>
    <w:rsid w:val="002009C2"/>
    <w:rsid w:val="00200E7F"/>
    <w:rsid w:val="002036BD"/>
    <w:rsid w:val="00206477"/>
    <w:rsid w:val="00207B84"/>
    <w:rsid w:val="002105AA"/>
    <w:rsid w:val="00211176"/>
    <w:rsid w:val="00212D73"/>
    <w:rsid w:val="00214347"/>
    <w:rsid w:val="00214F52"/>
    <w:rsid w:val="00215168"/>
    <w:rsid w:val="0021732B"/>
    <w:rsid w:val="0022113D"/>
    <w:rsid w:val="002216BF"/>
    <w:rsid w:val="00221A96"/>
    <w:rsid w:val="00222962"/>
    <w:rsid w:val="00222F8A"/>
    <w:rsid w:val="0022310B"/>
    <w:rsid w:val="00225605"/>
    <w:rsid w:val="00225847"/>
    <w:rsid w:val="00226645"/>
    <w:rsid w:val="00226AA0"/>
    <w:rsid w:val="0022793B"/>
    <w:rsid w:val="0023109C"/>
    <w:rsid w:val="00231922"/>
    <w:rsid w:val="00232858"/>
    <w:rsid w:val="00232E5F"/>
    <w:rsid w:val="00234E58"/>
    <w:rsid w:val="00234F33"/>
    <w:rsid w:val="002361D5"/>
    <w:rsid w:val="00236FB4"/>
    <w:rsid w:val="002425D7"/>
    <w:rsid w:val="00243AEF"/>
    <w:rsid w:val="00244079"/>
    <w:rsid w:val="00244FBC"/>
    <w:rsid w:val="002467BC"/>
    <w:rsid w:val="00246CE9"/>
    <w:rsid w:val="00246FD1"/>
    <w:rsid w:val="002471A6"/>
    <w:rsid w:val="00247913"/>
    <w:rsid w:val="00250C7B"/>
    <w:rsid w:val="00251DBD"/>
    <w:rsid w:val="00253389"/>
    <w:rsid w:val="0025408C"/>
    <w:rsid w:val="00254789"/>
    <w:rsid w:val="00255029"/>
    <w:rsid w:val="002553DF"/>
    <w:rsid w:val="00257945"/>
    <w:rsid w:val="00260B4A"/>
    <w:rsid w:val="002625BF"/>
    <w:rsid w:val="00262664"/>
    <w:rsid w:val="002674EF"/>
    <w:rsid w:val="002711A9"/>
    <w:rsid w:val="00271260"/>
    <w:rsid w:val="00271483"/>
    <w:rsid w:val="002731FF"/>
    <w:rsid w:val="00276380"/>
    <w:rsid w:val="002768E2"/>
    <w:rsid w:val="00277506"/>
    <w:rsid w:val="00277BC5"/>
    <w:rsid w:val="002808DA"/>
    <w:rsid w:val="00283181"/>
    <w:rsid w:val="0028336C"/>
    <w:rsid w:val="00285106"/>
    <w:rsid w:val="00286394"/>
    <w:rsid w:val="00287CC8"/>
    <w:rsid w:val="00291404"/>
    <w:rsid w:val="00293BDA"/>
    <w:rsid w:val="0029502C"/>
    <w:rsid w:val="00296B97"/>
    <w:rsid w:val="002A0D5E"/>
    <w:rsid w:val="002A0E38"/>
    <w:rsid w:val="002A1331"/>
    <w:rsid w:val="002A195C"/>
    <w:rsid w:val="002A35BB"/>
    <w:rsid w:val="002A4E35"/>
    <w:rsid w:val="002A6911"/>
    <w:rsid w:val="002A78C1"/>
    <w:rsid w:val="002B0CAC"/>
    <w:rsid w:val="002B12BA"/>
    <w:rsid w:val="002B1489"/>
    <w:rsid w:val="002B15EC"/>
    <w:rsid w:val="002B3126"/>
    <w:rsid w:val="002B4021"/>
    <w:rsid w:val="002B5F8D"/>
    <w:rsid w:val="002B7955"/>
    <w:rsid w:val="002C02B7"/>
    <w:rsid w:val="002C2A99"/>
    <w:rsid w:val="002C2E28"/>
    <w:rsid w:val="002C35E4"/>
    <w:rsid w:val="002C4A3B"/>
    <w:rsid w:val="002C5E3D"/>
    <w:rsid w:val="002C6AD4"/>
    <w:rsid w:val="002C6B6A"/>
    <w:rsid w:val="002C7254"/>
    <w:rsid w:val="002D060C"/>
    <w:rsid w:val="002D2A96"/>
    <w:rsid w:val="002D2C9B"/>
    <w:rsid w:val="002D4966"/>
    <w:rsid w:val="002D544E"/>
    <w:rsid w:val="002D5511"/>
    <w:rsid w:val="002E1320"/>
    <w:rsid w:val="002E1376"/>
    <w:rsid w:val="002E454D"/>
    <w:rsid w:val="002E4FAC"/>
    <w:rsid w:val="002E619F"/>
    <w:rsid w:val="002E696D"/>
    <w:rsid w:val="002F0550"/>
    <w:rsid w:val="002F2A8C"/>
    <w:rsid w:val="002F2E3B"/>
    <w:rsid w:val="002F31AF"/>
    <w:rsid w:val="002F4116"/>
    <w:rsid w:val="002F6BAB"/>
    <w:rsid w:val="002F6F24"/>
    <w:rsid w:val="002F7792"/>
    <w:rsid w:val="003017B4"/>
    <w:rsid w:val="00303E1B"/>
    <w:rsid w:val="00304A18"/>
    <w:rsid w:val="00304F14"/>
    <w:rsid w:val="00305568"/>
    <w:rsid w:val="00305C63"/>
    <w:rsid w:val="00306F61"/>
    <w:rsid w:val="00310512"/>
    <w:rsid w:val="00312EFD"/>
    <w:rsid w:val="00315330"/>
    <w:rsid w:val="0032002D"/>
    <w:rsid w:val="00320D5C"/>
    <w:rsid w:val="00320FF1"/>
    <w:rsid w:val="003226DD"/>
    <w:rsid w:val="003252A8"/>
    <w:rsid w:val="003254CB"/>
    <w:rsid w:val="0032798F"/>
    <w:rsid w:val="00332DDE"/>
    <w:rsid w:val="003344B3"/>
    <w:rsid w:val="003347B2"/>
    <w:rsid w:val="003348DF"/>
    <w:rsid w:val="00336414"/>
    <w:rsid w:val="00336AFF"/>
    <w:rsid w:val="00336DC6"/>
    <w:rsid w:val="003409BE"/>
    <w:rsid w:val="00340B14"/>
    <w:rsid w:val="00340F54"/>
    <w:rsid w:val="00341258"/>
    <w:rsid w:val="00342408"/>
    <w:rsid w:val="00343D18"/>
    <w:rsid w:val="0034445C"/>
    <w:rsid w:val="00344696"/>
    <w:rsid w:val="003450FA"/>
    <w:rsid w:val="00345181"/>
    <w:rsid w:val="003456C6"/>
    <w:rsid w:val="00345FE0"/>
    <w:rsid w:val="0034611B"/>
    <w:rsid w:val="00346F57"/>
    <w:rsid w:val="00351A02"/>
    <w:rsid w:val="00352BDD"/>
    <w:rsid w:val="00352D67"/>
    <w:rsid w:val="00355403"/>
    <w:rsid w:val="00355A1F"/>
    <w:rsid w:val="00361297"/>
    <w:rsid w:val="0036303C"/>
    <w:rsid w:val="003641AA"/>
    <w:rsid w:val="00364818"/>
    <w:rsid w:val="00366067"/>
    <w:rsid w:val="00367060"/>
    <w:rsid w:val="003670B7"/>
    <w:rsid w:val="00370185"/>
    <w:rsid w:val="00370333"/>
    <w:rsid w:val="00371D95"/>
    <w:rsid w:val="003748CB"/>
    <w:rsid w:val="00374A8D"/>
    <w:rsid w:val="00377802"/>
    <w:rsid w:val="0038127E"/>
    <w:rsid w:val="00382A89"/>
    <w:rsid w:val="00383465"/>
    <w:rsid w:val="00383879"/>
    <w:rsid w:val="0038547E"/>
    <w:rsid w:val="00385841"/>
    <w:rsid w:val="00390436"/>
    <w:rsid w:val="0039112A"/>
    <w:rsid w:val="00392CDF"/>
    <w:rsid w:val="003930BA"/>
    <w:rsid w:val="003948E7"/>
    <w:rsid w:val="00394AFC"/>
    <w:rsid w:val="00395326"/>
    <w:rsid w:val="003A0991"/>
    <w:rsid w:val="003A2AFE"/>
    <w:rsid w:val="003A5819"/>
    <w:rsid w:val="003A5CDF"/>
    <w:rsid w:val="003A66D6"/>
    <w:rsid w:val="003B01A5"/>
    <w:rsid w:val="003B16AF"/>
    <w:rsid w:val="003B1E63"/>
    <w:rsid w:val="003B4FAA"/>
    <w:rsid w:val="003B576D"/>
    <w:rsid w:val="003B57E5"/>
    <w:rsid w:val="003B5BAC"/>
    <w:rsid w:val="003B73D9"/>
    <w:rsid w:val="003B7FE5"/>
    <w:rsid w:val="003C0CE9"/>
    <w:rsid w:val="003C2032"/>
    <w:rsid w:val="003C20B9"/>
    <w:rsid w:val="003C3159"/>
    <w:rsid w:val="003C4D7A"/>
    <w:rsid w:val="003D02FF"/>
    <w:rsid w:val="003D11A3"/>
    <w:rsid w:val="003D2206"/>
    <w:rsid w:val="003D2656"/>
    <w:rsid w:val="003D2829"/>
    <w:rsid w:val="003D4E43"/>
    <w:rsid w:val="003D61A6"/>
    <w:rsid w:val="003D71B5"/>
    <w:rsid w:val="003D7FCA"/>
    <w:rsid w:val="003E14ED"/>
    <w:rsid w:val="003E1CF8"/>
    <w:rsid w:val="003E21D3"/>
    <w:rsid w:val="003E3359"/>
    <w:rsid w:val="003E6522"/>
    <w:rsid w:val="003E73A5"/>
    <w:rsid w:val="003E7612"/>
    <w:rsid w:val="003F0449"/>
    <w:rsid w:val="003F05FC"/>
    <w:rsid w:val="003F3214"/>
    <w:rsid w:val="003F34C4"/>
    <w:rsid w:val="003F54DF"/>
    <w:rsid w:val="003F58FB"/>
    <w:rsid w:val="003F76B1"/>
    <w:rsid w:val="004007F7"/>
    <w:rsid w:val="00404179"/>
    <w:rsid w:val="00404948"/>
    <w:rsid w:val="00407366"/>
    <w:rsid w:val="00407EBB"/>
    <w:rsid w:val="00411139"/>
    <w:rsid w:val="00412D10"/>
    <w:rsid w:val="00416933"/>
    <w:rsid w:val="004204BC"/>
    <w:rsid w:val="004205D0"/>
    <w:rsid w:val="00421473"/>
    <w:rsid w:val="00421622"/>
    <w:rsid w:val="004220CF"/>
    <w:rsid w:val="004239AF"/>
    <w:rsid w:val="0042415C"/>
    <w:rsid w:val="004300CE"/>
    <w:rsid w:val="00432730"/>
    <w:rsid w:val="00433AAB"/>
    <w:rsid w:val="0043634B"/>
    <w:rsid w:val="004406E9"/>
    <w:rsid w:val="0044145D"/>
    <w:rsid w:val="00443D13"/>
    <w:rsid w:val="004444E8"/>
    <w:rsid w:val="00446DF2"/>
    <w:rsid w:val="0044727F"/>
    <w:rsid w:val="004502E9"/>
    <w:rsid w:val="0045405E"/>
    <w:rsid w:val="0045441D"/>
    <w:rsid w:val="0045558B"/>
    <w:rsid w:val="0045565A"/>
    <w:rsid w:val="00460B8F"/>
    <w:rsid w:val="0046143E"/>
    <w:rsid w:val="00461BFB"/>
    <w:rsid w:val="0046232E"/>
    <w:rsid w:val="00463BC5"/>
    <w:rsid w:val="00465FBD"/>
    <w:rsid w:val="0046778B"/>
    <w:rsid w:val="00470F0A"/>
    <w:rsid w:val="00471783"/>
    <w:rsid w:val="00471903"/>
    <w:rsid w:val="00475873"/>
    <w:rsid w:val="00477137"/>
    <w:rsid w:val="004810C5"/>
    <w:rsid w:val="00481530"/>
    <w:rsid w:val="00481964"/>
    <w:rsid w:val="0048219D"/>
    <w:rsid w:val="0048238E"/>
    <w:rsid w:val="004839A8"/>
    <w:rsid w:val="00484D0D"/>
    <w:rsid w:val="00485443"/>
    <w:rsid w:val="004856F3"/>
    <w:rsid w:val="004863CE"/>
    <w:rsid w:val="00486B54"/>
    <w:rsid w:val="0048754E"/>
    <w:rsid w:val="00487714"/>
    <w:rsid w:val="00487AF3"/>
    <w:rsid w:val="0049056E"/>
    <w:rsid w:val="004933B6"/>
    <w:rsid w:val="00495752"/>
    <w:rsid w:val="00495D32"/>
    <w:rsid w:val="00495D94"/>
    <w:rsid w:val="0049634D"/>
    <w:rsid w:val="00496D8D"/>
    <w:rsid w:val="00496DA5"/>
    <w:rsid w:val="004A1640"/>
    <w:rsid w:val="004A1F93"/>
    <w:rsid w:val="004A3D85"/>
    <w:rsid w:val="004A5223"/>
    <w:rsid w:val="004A6CE4"/>
    <w:rsid w:val="004A6D43"/>
    <w:rsid w:val="004B03D7"/>
    <w:rsid w:val="004B04AE"/>
    <w:rsid w:val="004B0FD3"/>
    <w:rsid w:val="004B2026"/>
    <w:rsid w:val="004B2088"/>
    <w:rsid w:val="004B474D"/>
    <w:rsid w:val="004B5028"/>
    <w:rsid w:val="004B5774"/>
    <w:rsid w:val="004B7B46"/>
    <w:rsid w:val="004C096F"/>
    <w:rsid w:val="004C18F3"/>
    <w:rsid w:val="004C1986"/>
    <w:rsid w:val="004C1DFF"/>
    <w:rsid w:val="004C59FA"/>
    <w:rsid w:val="004C69BB"/>
    <w:rsid w:val="004D3567"/>
    <w:rsid w:val="004D5E9D"/>
    <w:rsid w:val="004D6637"/>
    <w:rsid w:val="004D6F7E"/>
    <w:rsid w:val="004D7C6F"/>
    <w:rsid w:val="004D7E1D"/>
    <w:rsid w:val="004E107C"/>
    <w:rsid w:val="004E3DF3"/>
    <w:rsid w:val="004E465A"/>
    <w:rsid w:val="004E54EA"/>
    <w:rsid w:val="004E70D4"/>
    <w:rsid w:val="004E74C6"/>
    <w:rsid w:val="004E7E14"/>
    <w:rsid w:val="004E7F9C"/>
    <w:rsid w:val="004F11E4"/>
    <w:rsid w:val="004F202F"/>
    <w:rsid w:val="004F3B37"/>
    <w:rsid w:val="004F4818"/>
    <w:rsid w:val="004F57F0"/>
    <w:rsid w:val="004F5B2D"/>
    <w:rsid w:val="004F5BAA"/>
    <w:rsid w:val="004F665F"/>
    <w:rsid w:val="004F687E"/>
    <w:rsid w:val="004F6A65"/>
    <w:rsid w:val="004F70E4"/>
    <w:rsid w:val="004F7238"/>
    <w:rsid w:val="00500F75"/>
    <w:rsid w:val="00502984"/>
    <w:rsid w:val="00503C01"/>
    <w:rsid w:val="005059CC"/>
    <w:rsid w:val="005062E4"/>
    <w:rsid w:val="005073C2"/>
    <w:rsid w:val="00507D48"/>
    <w:rsid w:val="00510DB5"/>
    <w:rsid w:val="00511D05"/>
    <w:rsid w:val="00511E7A"/>
    <w:rsid w:val="00512D93"/>
    <w:rsid w:val="00514082"/>
    <w:rsid w:val="00514265"/>
    <w:rsid w:val="00520A5D"/>
    <w:rsid w:val="00520BFB"/>
    <w:rsid w:val="00522AD4"/>
    <w:rsid w:val="005231E8"/>
    <w:rsid w:val="00525D01"/>
    <w:rsid w:val="005267FC"/>
    <w:rsid w:val="00526EF7"/>
    <w:rsid w:val="0053053D"/>
    <w:rsid w:val="00530C3B"/>
    <w:rsid w:val="00533E9D"/>
    <w:rsid w:val="00533F93"/>
    <w:rsid w:val="0054021F"/>
    <w:rsid w:val="00540840"/>
    <w:rsid w:val="00540EA3"/>
    <w:rsid w:val="00543F34"/>
    <w:rsid w:val="0054418B"/>
    <w:rsid w:val="00545F7F"/>
    <w:rsid w:val="0054671D"/>
    <w:rsid w:val="005468CA"/>
    <w:rsid w:val="00550024"/>
    <w:rsid w:val="00550ACB"/>
    <w:rsid w:val="00551411"/>
    <w:rsid w:val="00554218"/>
    <w:rsid w:val="0055561B"/>
    <w:rsid w:val="00556A0C"/>
    <w:rsid w:val="0055734B"/>
    <w:rsid w:val="0056096A"/>
    <w:rsid w:val="00560D00"/>
    <w:rsid w:val="00560D43"/>
    <w:rsid w:val="0056175B"/>
    <w:rsid w:val="0056367A"/>
    <w:rsid w:val="00564479"/>
    <w:rsid w:val="00565B48"/>
    <w:rsid w:val="00567284"/>
    <w:rsid w:val="00567E96"/>
    <w:rsid w:val="00567F33"/>
    <w:rsid w:val="0057116D"/>
    <w:rsid w:val="00571CB8"/>
    <w:rsid w:val="005737C5"/>
    <w:rsid w:val="0057398C"/>
    <w:rsid w:val="00574B7D"/>
    <w:rsid w:val="00577566"/>
    <w:rsid w:val="0057758E"/>
    <w:rsid w:val="0058450F"/>
    <w:rsid w:val="00584B6C"/>
    <w:rsid w:val="00584F29"/>
    <w:rsid w:val="00586766"/>
    <w:rsid w:val="005875A8"/>
    <w:rsid w:val="005906E7"/>
    <w:rsid w:val="005912CD"/>
    <w:rsid w:val="00592CAB"/>
    <w:rsid w:val="00593A60"/>
    <w:rsid w:val="00594110"/>
    <w:rsid w:val="0059475E"/>
    <w:rsid w:val="00596350"/>
    <w:rsid w:val="00596C09"/>
    <w:rsid w:val="00597D41"/>
    <w:rsid w:val="00597E54"/>
    <w:rsid w:val="005A0D50"/>
    <w:rsid w:val="005A1390"/>
    <w:rsid w:val="005A177D"/>
    <w:rsid w:val="005A1F6F"/>
    <w:rsid w:val="005A452D"/>
    <w:rsid w:val="005A4C6C"/>
    <w:rsid w:val="005A5460"/>
    <w:rsid w:val="005A5BF7"/>
    <w:rsid w:val="005A5EDC"/>
    <w:rsid w:val="005A6F4A"/>
    <w:rsid w:val="005B233C"/>
    <w:rsid w:val="005B2A9C"/>
    <w:rsid w:val="005B43A1"/>
    <w:rsid w:val="005B5144"/>
    <w:rsid w:val="005B5E7C"/>
    <w:rsid w:val="005B6DD7"/>
    <w:rsid w:val="005B7CE6"/>
    <w:rsid w:val="005B7FCB"/>
    <w:rsid w:val="005C1183"/>
    <w:rsid w:val="005C1803"/>
    <w:rsid w:val="005C200B"/>
    <w:rsid w:val="005C37B8"/>
    <w:rsid w:val="005C4762"/>
    <w:rsid w:val="005C7614"/>
    <w:rsid w:val="005C7E90"/>
    <w:rsid w:val="005D08AF"/>
    <w:rsid w:val="005D128C"/>
    <w:rsid w:val="005D13C1"/>
    <w:rsid w:val="005D2359"/>
    <w:rsid w:val="005D2383"/>
    <w:rsid w:val="005D47EC"/>
    <w:rsid w:val="005D6F2D"/>
    <w:rsid w:val="005E0415"/>
    <w:rsid w:val="005E0EF1"/>
    <w:rsid w:val="005E175C"/>
    <w:rsid w:val="005E27FC"/>
    <w:rsid w:val="005E2953"/>
    <w:rsid w:val="005E2CCB"/>
    <w:rsid w:val="005E3302"/>
    <w:rsid w:val="005E5A5D"/>
    <w:rsid w:val="005E7E72"/>
    <w:rsid w:val="005F146A"/>
    <w:rsid w:val="005F1BFE"/>
    <w:rsid w:val="005F369E"/>
    <w:rsid w:val="005F4001"/>
    <w:rsid w:val="005F487F"/>
    <w:rsid w:val="005F4CE1"/>
    <w:rsid w:val="00600033"/>
    <w:rsid w:val="00601651"/>
    <w:rsid w:val="006017CF"/>
    <w:rsid w:val="006045E8"/>
    <w:rsid w:val="0060769F"/>
    <w:rsid w:val="006079B0"/>
    <w:rsid w:val="00607D3D"/>
    <w:rsid w:val="00610A0A"/>
    <w:rsid w:val="00610A47"/>
    <w:rsid w:val="00610BBB"/>
    <w:rsid w:val="00611313"/>
    <w:rsid w:val="006115F5"/>
    <w:rsid w:val="006122BE"/>
    <w:rsid w:val="00612B62"/>
    <w:rsid w:val="00614DEA"/>
    <w:rsid w:val="006154B3"/>
    <w:rsid w:val="00615BC0"/>
    <w:rsid w:val="00616980"/>
    <w:rsid w:val="006201F9"/>
    <w:rsid w:val="006204DA"/>
    <w:rsid w:val="00622465"/>
    <w:rsid w:val="00623EE0"/>
    <w:rsid w:val="00624A6D"/>
    <w:rsid w:val="00627189"/>
    <w:rsid w:val="006320AB"/>
    <w:rsid w:val="00635832"/>
    <w:rsid w:val="00635D7C"/>
    <w:rsid w:val="006405D6"/>
    <w:rsid w:val="00641DE5"/>
    <w:rsid w:val="00642CC4"/>
    <w:rsid w:val="006443CD"/>
    <w:rsid w:val="00646495"/>
    <w:rsid w:val="00646659"/>
    <w:rsid w:val="00646EB8"/>
    <w:rsid w:val="0065047D"/>
    <w:rsid w:val="006511C0"/>
    <w:rsid w:val="00653A74"/>
    <w:rsid w:val="00653B80"/>
    <w:rsid w:val="006553AF"/>
    <w:rsid w:val="00655CF6"/>
    <w:rsid w:val="00655D28"/>
    <w:rsid w:val="006611AF"/>
    <w:rsid w:val="0066196D"/>
    <w:rsid w:val="00662AD2"/>
    <w:rsid w:val="00663901"/>
    <w:rsid w:val="00663C2B"/>
    <w:rsid w:val="00665540"/>
    <w:rsid w:val="00666B0B"/>
    <w:rsid w:val="006673BA"/>
    <w:rsid w:val="0067392F"/>
    <w:rsid w:val="006746A5"/>
    <w:rsid w:val="006761AB"/>
    <w:rsid w:val="00677868"/>
    <w:rsid w:val="00680116"/>
    <w:rsid w:val="0068070D"/>
    <w:rsid w:val="00680E26"/>
    <w:rsid w:val="00681E11"/>
    <w:rsid w:val="0068256F"/>
    <w:rsid w:val="00682B95"/>
    <w:rsid w:val="00684459"/>
    <w:rsid w:val="00684B88"/>
    <w:rsid w:val="0068697E"/>
    <w:rsid w:val="00686F46"/>
    <w:rsid w:val="0068720F"/>
    <w:rsid w:val="0069001C"/>
    <w:rsid w:val="00690C33"/>
    <w:rsid w:val="006912E6"/>
    <w:rsid w:val="00692340"/>
    <w:rsid w:val="00692894"/>
    <w:rsid w:val="00692DA4"/>
    <w:rsid w:val="006933BE"/>
    <w:rsid w:val="0069552F"/>
    <w:rsid w:val="0069736F"/>
    <w:rsid w:val="006A00FB"/>
    <w:rsid w:val="006A041B"/>
    <w:rsid w:val="006A1588"/>
    <w:rsid w:val="006A2429"/>
    <w:rsid w:val="006A2E17"/>
    <w:rsid w:val="006A37D9"/>
    <w:rsid w:val="006A3F1D"/>
    <w:rsid w:val="006A548F"/>
    <w:rsid w:val="006A5A17"/>
    <w:rsid w:val="006A6345"/>
    <w:rsid w:val="006A687F"/>
    <w:rsid w:val="006A6EED"/>
    <w:rsid w:val="006A7235"/>
    <w:rsid w:val="006B207D"/>
    <w:rsid w:val="006B3E8C"/>
    <w:rsid w:val="006B453A"/>
    <w:rsid w:val="006B45EF"/>
    <w:rsid w:val="006B47AD"/>
    <w:rsid w:val="006B50A6"/>
    <w:rsid w:val="006B539C"/>
    <w:rsid w:val="006B74E2"/>
    <w:rsid w:val="006B77B3"/>
    <w:rsid w:val="006C0566"/>
    <w:rsid w:val="006C0EDC"/>
    <w:rsid w:val="006C6984"/>
    <w:rsid w:val="006C6D2C"/>
    <w:rsid w:val="006D0C4C"/>
    <w:rsid w:val="006D0D48"/>
    <w:rsid w:val="006D45AB"/>
    <w:rsid w:val="006D4BB5"/>
    <w:rsid w:val="006D5069"/>
    <w:rsid w:val="006D54FF"/>
    <w:rsid w:val="006D5C0C"/>
    <w:rsid w:val="006E09B3"/>
    <w:rsid w:val="006E204F"/>
    <w:rsid w:val="006E2556"/>
    <w:rsid w:val="006E4F57"/>
    <w:rsid w:val="006E6727"/>
    <w:rsid w:val="006E75CE"/>
    <w:rsid w:val="006F044E"/>
    <w:rsid w:val="006F0DCE"/>
    <w:rsid w:val="006F2CE0"/>
    <w:rsid w:val="006F3015"/>
    <w:rsid w:val="006F437C"/>
    <w:rsid w:val="006F5DDF"/>
    <w:rsid w:val="006F5FF8"/>
    <w:rsid w:val="006F744D"/>
    <w:rsid w:val="006F7B97"/>
    <w:rsid w:val="00700169"/>
    <w:rsid w:val="0070072D"/>
    <w:rsid w:val="00700A1D"/>
    <w:rsid w:val="00700C3B"/>
    <w:rsid w:val="00702684"/>
    <w:rsid w:val="00704261"/>
    <w:rsid w:val="00704C0A"/>
    <w:rsid w:val="007064AA"/>
    <w:rsid w:val="00710491"/>
    <w:rsid w:val="0071116F"/>
    <w:rsid w:val="00712EE0"/>
    <w:rsid w:val="00714BEB"/>
    <w:rsid w:val="007154B5"/>
    <w:rsid w:val="007155C6"/>
    <w:rsid w:val="00715F78"/>
    <w:rsid w:val="007165FB"/>
    <w:rsid w:val="00716B28"/>
    <w:rsid w:val="00716EBB"/>
    <w:rsid w:val="00725F6C"/>
    <w:rsid w:val="00726137"/>
    <w:rsid w:val="00726D90"/>
    <w:rsid w:val="007276FB"/>
    <w:rsid w:val="00727A7D"/>
    <w:rsid w:val="0073153D"/>
    <w:rsid w:val="00731F78"/>
    <w:rsid w:val="00731F97"/>
    <w:rsid w:val="00734A0A"/>
    <w:rsid w:val="007370CD"/>
    <w:rsid w:val="007375FA"/>
    <w:rsid w:val="00737736"/>
    <w:rsid w:val="00740974"/>
    <w:rsid w:val="00740BE7"/>
    <w:rsid w:val="00742EA4"/>
    <w:rsid w:val="00745CD4"/>
    <w:rsid w:val="007465CA"/>
    <w:rsid w:val="00746B85"/>
    <w:rsid w:val="00747C9A"/>
    <w:rsid w:val="00747EBB"/>
    <w:rsid w:val="0075053F"/>
    <w:rsid w:val="00750546"/>
    <w:rsid w:val="0075086F"/>
    <w:rsid w:val="00750957"/>
    <w:rsid w:val="007520EF"/>
    <w:rsid w:val="00752432"/>
    <w:rsid w:val="00755270"/>
    <w:rsid w:val="00755494"/>
    <w:rsid w:val="00755652"/>
    <w:rsid w:val="007559E1"/>
    <w:rsid w:val="00756233"/>
    <w:rsid w:val="00757E55"/>
    <w:rsid w:val="00761666"/>
    <w:rsid w:val="00761691"/>
    <w:rsid w:val="007623D3"/>
    <w:rsid w:val="00762874"/>
    <w:rsid w:val="00762E61"/>
    <w:rsid w:val="00762F5D"/>
    <w:rsid w:val="0076484D"/>
    <w:rsid w:val="007705D7"/>
    <w:rsid w:val="00770D5A"/>
    <w:rsid w:val="0077167E"/>
    <w:rsid w:val="0077385B"/>
    <w:rsid w:val="00774611"/>
    <w:rsid w:val="00780289"/>
    <w:rsid w:val="00781164"/>
    <w:rsid w:val="0078305B"/>
    <w:rsid w:val="00783F75"/>
    <w:rsid w:val="0078497B"/>
    <w:rsid w:val="00785C0C"/>
    <w:rsid w:val="007914B5"/>
    <w:rsid w:val="00791B7D"/>
    <w:rsid w:val="00793010"/>
    <w:rsid w:val="0079431A"/>
    <w:rsid w:val="00794933"/>
    <w:rsid w:val="00795AD7"/>
    <w:rsid w:val="007972BA"/>
    <w:rsid w:val="007973B5"/>
    <w:rsid w:val="0079755A"/>
    <w:rsid w:val="00797AA3"/>
    <w:rsid w:val="007A09E5"/>
    <w:rsid w:val="007A0AF1"/>
    <w:rsid w:val="007A1486"/>
    <w:rsid w:val="007A2475"/>
    <w:rsid w:val="007A388B"/>
    <w:rsid w:val="007A5672"/>
    <w:rsid w:val="007A57F0"/>
    <w:rsid w:val="007A58AA"/>
    <w:rsid w:val="007A5D58"/>
    <w:rsid w:val="007A6367"/>
    <w:rsid w:val="007A79E9"/>
    <w:rsid w:val="007A7BC6"/>
    <w:rsid w:val="007B01B9"/>
    <w:rsid w:val="007B13FD"/>
    <w:rsid w:val="007B4528"/>
    <w:rsid w:val="007B49B8"/>
    <w:rsid w:val="007B58E8"/>
    <w:rsid w:val="007B716F"/>
    <w:rsid w:val="007C0973"/>
    <w:rsid w:val="007C0DCA"/>
    <w:rsid w:val="007C17AF"/>
    <w:rsid w:val="007C1885"/>
    <w:rsid w:val="007C427C"/>
    <w:rsid w:val="007D1BD5"/>
    <w:rsid w:val="007D3C67"/>
    <w:rsid w:val="007D4BE5"/>
    <w:rsid w:val="007D4E1B"/>
    <w:rsid w:val="007D53D7"/>
    <w:rsid w:val="007E0A56"/>
    <w:rsid w:val="007E12B2"/>
    <w:rsid w:val="007E179D"/>
    <w:rsid w:val="007E18D6"/>
    <w:rsid w:val="007E3905"/>
    <w:rsid w:val="007E4034"/>
    <w:rsid w:val="007E44EF"/>
    <w:rsid w:val="007E51D8"/>
    <w:rsid w:val="007E7914"/>
    <w:rsid w:val="007E7D17"/>
    <w:rsid w:val="007F0CA6"/>
    <w:rsid w:val="007F239C"/>
    <w:rsid w:val="007F4959"/>
    <w:rsid w:val="007F7581"/>
    <w:rsid w:val="007F7842"/>
    <w:rsid w:val="007F78BF"/>
    <w:rsid w:val="00801232"/>
    <w:rsid w:val="00801300"/>
    <w:rsid w:val="00802A38"/>
    <w:rsid w:val="00803A35"/>
    <w:rsid w:val="00804333"/>
    <w:rsid w:val="00804404"/>
    <w:rsid w:val="00804758"/>
    <w:rsid w:val="0080731F"/>
    <w:rsid w:val="00807F42"/>
    <w:rsid w:val="008119AD"/>
    <w:rsid w:val="0081242B"/>
    <w:rsid w:val="00812909"/>
    <w:rsid w:val="008130BD"/>
    <w:rsid w:val="00814759"/>
    <w:rsid w:val="00815412"/>
    <w:rsid w:val="00816507"/>
    <w:rsid w:val="00816A99"/>
    <w:rsid w:val="00817B18"/>
    <w:rsid w:val="00817DB4"/>
    <w:rsid w:val="00820322"/>
    <w:rsid w:val="00821968"/>
    <w:rsid w:val="00823455"/>
    <w:rsid w:val="0082471A"/>
    <w:rsid w:val="0082513A"/>
    <w:rsid w:val="00827FEE"/>
    <w:rsid w:val="00830064"/>
    <w:rsid w:val="008321C6"/>
    <w:rsid w:val="00832462"/>
    <w:rsid w:val="0083256D"/>
    <w:rsid w:val="00832661"/>
    <w:rsid w:val="0083434A"/>
    <w:rsid w:val="00834430"/>
    <w:rsid w:val="00835D5C"/>
    <w:rsid w:val="00837CD5"/>
    <w:rsid w:val="008408D0"/>
    <w:rsid w:val="00840B3C"/>
    <w:rsid w:val="00841D2A"/>
    <w:rsid w:val="008432C9"/>
    <w:rsid w:val="00843C69"/>
    <w:rsid w:val="00844E4D"/>
    <w:rsid w:val="00846428"/>
    <w:rsid w:val="0084695A"/>
    <w:rsid w:val="008469CD"/>
    <w:rsid w:val="00847645"/>
    <w:rsid w:val="00847728"/>
    <w:rsid w:val="0085006E"/>
    <w:rsid w:val="00850901"/>
    <w:rsid w:val="0085350A"/>
    <w:rsid w:val="008536E9"/>
    <w:rsid w:val="00853726"/>
    <w:rsid w:val="00853F09"/>
    <w:rsid w:val="008541D5"/>
    <w:rsid w:val="00855FE1"/>
    <w:rsid w:val="00856294"/>
    <w:rsid w:val="00857581"/>
    <w:rsid w:val="0086454C"/>
    <w:rsid w:val="00864A32"/>
    <w:rsid w:val="008675D2"/>
    <w:rsid w:val="00867DFF"/>
    <w:rsid w:val="008701F3"/>
    <w:rsid w:val="0087071C"/>
    <w:rsid w:val="008710AE"/>
    <w:rsid w:val="008712E9"/>
    <w:rsid w:val="00871C45"/>
    <w:rsid w:val="00871C73"/>
    <w:rsid w:val="00871D1C"/>
    <w:rsid w:val="00871F28"/>
    <w:rsid w:val="008727B5"/>
    <w:rsid w:val="008735AA"/>
    <w:rsid w:val="0087378A"/>
    <w:rsid w:val="00875758"/>
    <w:rsid w:val="00875BC7"/>
    <w:rsid w:val="0087743F"/>
    <w:rsid w:val="008779C2"/>
    <w:rsid w:val="00877FA0"/>
    <w:rsid w:val="00880924"/>
    <w:rsid w:val="00880EC0"/>
    <w:rsid w:val="00882526"/>
    <w:rsid w:val="00882CEE"/>
    <w:rsid w:val="00884D2D"/>
    <w:rsid w:val="0088514B"/>
    <w:rsid w:val="00886858"/>
    <w:rsid w:val="00895149"/>
    <w:rsid w:val="0089723F"/>
    <w:rsid w:val="00897811"/>
    <w:rsid w:val="00897C95"/>
    <w:rsid w:val="008A08FD"/>
    <w:rsid w:val="008A0AA8"/>
    <w:rsid w:val="008A313E"/>
    <w:rsid w:val="008A450A"/>
    <w:rsid w:val="008A5EDA"/>
    <w:rsid w:val="008A64A2"/>
    <w:rsid w:val="008A70FD"/>
    <w:rsid w:val="008B023C"/>
    <w:rsid w:val="008B2348"/>
    <w:rsid w:val="008B34E4"/>
    <w:rsid w:val="008B40B5"/>
    <w:rsid w:val="008B4F32"/>
    <w:rsid w:val="008B6459"/>
    <w:rsid w:val="008C15BB"/>
    <w:rsid w:val="008C1B5A"/>
    <w:rsid w:val="008C2DF6"/>
    <w:rsid w:val="008C33C7"/>
    <w:rsid w:val="008C36E8"/>
    <w:rsid w:val="008C4D3B"/>
    <w:rsid w:val="008C67DC"/>
    <w:rsid w:val="008C7088"/>
    <w:rsid w:val="008D076F"/>
    <w:rsid w:val="008D1FEA"/>
    <w:rsid w:val="008D240E"/>
    <w:rsid w:val="008D43B9"/>
    <w:rsid w:val="008D4C4B"/>
    <w:rsid w:val="008D548A"/>
    <w:rsid w:val="008D581B"/>
    <w:rsid w:val="008D5EC1"/>
    <w:rsid w:val="008D6558"/>
    <w:rsid w:val="008D6E59"/>
    <w:rsid w:val="008D7026"/>
    <w:rsid w:val="008D768A"/>
    <w:rsid w:val="008D7C7C"/>
    <w:rsid w:val="008D7D08"/>
    <w:rsid w:val="008E06BF"/>
    <w:rsid w:val="008E0958"/>
    <w:rsid w:val="008E0E1D"/>
    <w:rsid w:val="008E13FB"/>
    <w:rsid w:val="008E1BB7"/>
    <w:rsid w:val="008E1D82"/>
    <w:rsid w:val="008E1FAF"/>
    <w:rsid w:val="008E27D7"/>
    <w:rsid w:val="008E2EEE"/>
    <w:rsid w:val="008E3EC6"/>
    <w:rsid w:val="008E4E70"/>
    <w:rsid w:val="008E727D"/>
    <w:rsid w:val="008F17E0"/>
    <w:rsid w:val="008F235C"/>
    <w:rsid w:val="008F3154"/>
    <w:rsid w:val="008F3723"/>
    <w:rsid w:val="008F6980"/>
    <w:rsid w:val="008F76E4"/>
    <w:rsid w:val="008F7BE0"/>
    <w:rsid w:val="008F7EB2"/>
    <w:rsid w:val="00904687"/>
    <w:rsid w:val="009054C2"/>
    <w:rsid w:val="00905CD4"/>
    <w:rsid w:val="00905CE0"/>
    <w:rsid w:val="00905FD1"/>
    <w:rsid w:val="0090747F"/>
    <w:rsid w:val="00910A82"/>
    <w:rsid w:val="00910D3E"/>
    <w:rsid w:val="00910F10"/>
    <w:rsid w:val="00911DBF"/>
    <w:rsid w:val="0091250B"/>
    <w:rsid w:val="0091381A"/>
    <w:rsid w:val="00913FE9"/>
    <w:rsid w:val="009148D7"/>
    <w:rsid w:val="00914BF6"/>
    <w:rsid w:val="00914E60"/>
    <w:rsid w:val="009166A7"/>
    <w:rsid w:val="009169ED"/>
    <w:rsid w:val="009169FC"/>
    <w:rsid w:val="009203DE"/>
    <w:rsid w:val="009207B3"/>
    <w:rsid w:val="00921CC6"/>
    <w:rsid w:val="00921DF9"/>
    <w:rsid w:val="00926210"/>
    <w:rsid w:val="0092681E"/>
    <w:rsid w:val="0093076F"/>
    <w:rsid w:val="009308A0"/>
    <w:rsid w:val="009321EE"/>
    <w:rsid w:val="009326F9"/>
    <w:rsid w:val="00934CC8"/>
    <w:rsid w:val="00934CCD"/>
    <w:rsid w:val="009352E2"/>
    <w:rsid w:val="00936C77"/>
    <w:rsid w:val="00937831"/>
    <w:rsid w:val="00937D41"/>
    <w:rsid w:val="0094030C"/>
    <w:rsid w:val="0094076C"/>
    <w:rsid w:val="00940BEC"/>
    <w:rsid w:val="009419F7"/>
    <w:rsid w:val="00941FD2"/>
    <w:rsid w:val="00942AE0"/>
    <w:rsid w:val="00945430"/>
    <w:rsid w:val="00945CD9"/>
    <w:rsid w:val="009465AC"/>
    <w:rsid w:val="00946742"/>
    <w:rsid w:val="00946DCA"/>
    <w:rsid w:val="00950456"/>
    <w:rsid w:val="009511BA"/>
    <w:rsid w:val="009523BF"/>
    <w:rsid w:val="00953626"/>
    <w:rsid w:val="00955449"/>
    <w:rsid w:val="00955D53"/>
    <w:rsid w:val="00956293"/>
    <w:rsid w:val="00956D00"/>
    <w:rsid w:val="009570B3"/>
    <w:rsid w:val="00960A60"/>
    <w:rsid w:val="00961182"/>
    <w:rsid w:val="0096145C"/>
    <w:rsid w:val="00964E89"/>
    <w:rsid w:val="009652CE"/>
    <w:rsid w:val="00966AEA"/>
    <w:rsid w:val="00966E55"/>
    <w:rsid w:val="0097037C"/>
    <w:rsid w:val="00971A73"/>
    <w:rsid w:val="00971D90"/>
    <w:rsid w:val="00971E2A"/>
    <w:rsid w:val="00971E95"/>
    <w:rsid w:val="009743D7"/>
    <w:rsid w:val="00975034"/>
    <w:rsid w:val="009758C1"/>
    <w:rsid w:val="00976286"/>
    <w:rsid w:val="00976DEB"/>
    <w:rsid w:val="00977F73"/>
    <w:rsid w:val="0098003C"/>
    <w:rsid w:val="0098085B"/>
    <w:rsid w:val="00981607"/>
    <w:rsid w:val="00981795"/>
    <w:rsid w:val="009842F3"/>
    <w:rsid w:val="00984846"/>
    <w:rsid w:val="0098581F"/>
    <w:rsid w:val="00985D93"/>
    <w:rsid w:val="00986508"/>
    <w:rsid w:val="0098658B"/>
    <w:rsid w:val="00987215"/>
    <w:rsid w:val="009905BE"/>
    <w:rsid w:val="0099063A"/>
    <w:rsid w:val="00990A13"/>
    <w:rsid w:val="00990DAE"/>
    <w:rsid w:val="009925F3"/>
    <w:rsid w:val="00992D60"/>
    <w:rsid w:val="009935B1"/>
    <w:rsid w:val="00994B11"/>
    <w:rsid w:val="00995C73"/>
    <w:rsid w:val="009961C7"/>
    <w:rsid w:val="00996672"/>
    <w:rsid w:val="00996676"/>
    <w:rsid w:val="009A0709"/>
    <w:rsid w:val="009A0981"/>
    <w:rsid w:val="009A13BE"/>
    <w:rsid w:val="009A257F"/>
    <w:rsid w:val="009A6E1D"/>
    <w:rsid w:val="009A70AA"/>
    <w:rsid w:val="009A7367"/>
    <w:rsid w:val="009A7666"/>
    <w:rsid w:val="009B0028"/>
    <w:rsid w:val="009B12A3"/>
    <w:rsid w:val="009B5023"/>
    <w:rsid w:val="009B6E93"/>
    <w:rsid w:val="009B79CD"/>
    <w:rsid w:val="009C271A"/>
    <w:rsid w:val="009C2E52"/>
    <w:rsid w:val="009C3656"/>
    <w:rsid w:val="009C423A"/>
    <w:rsid w:val="009C45BC"/>
    <w:rsid w:val="009C4DB4"/>
    <w:rsid w:val="009C741A"/>
    <w:rsid w:val="009C7AEA"/>
    <w:rsid w:val="009D0217"/>
    <w:rsid w:val="009D0B6F"/>
    <w:rsid w:val="009D107E"/>
    <w:rsid w:val="009D1140"/>
    <w:rsid w:val="009D122B"/>
    <w:rsid w:val="009D1AFF"/>
    <w:rsid w:val="009D2D08"/>
    <w:rsid w:val="009D32BF"/>
    <w:rsid w:val="009D58A0"/>
    <w:rsid w:val="009E0230"/>
    <w:rsid w:val="009E0781"/>
    <w:rsid w:val="009E1FB2"/>
    <w:rsid w:val="009E215E"/>
    <w:rsid w:val="009E2378"/>
    <w:rsid w:val="009E2FF2"/>
    <w:rsid w:val="009E3242"/>
    <w:rsid w:val="009E41C2"/>
    <w:rsid w:val="009E5576"/>
    <w:rsid w:val="009F0700"/>
    <w:rsid w:val="009F0BE5"/>
    <w:rsid w:val="009F1023"/>
    <w:rsid w:val="009F15AA"/>
    <w:rsid w:val="009F4452"/>
    <w:rsid w:val="009F5E67"/>
    <w:rsid w:val="009F5F25"/>
    <w:rsid w:val="009F7E03"/>
    <w:rsid w:val="00A0267F"/>
    <w:rsid w:val="00A02C57"/>
    <w:rsid w:val="00A04091"/>
    <w:rsid w:val="00A11201"/>
    <w:rsid w:val="00A1214E"/>
    <w:rsid w:val="00A127B3"/>
    <w:rsid w:val="00A132AD"/>
    <w:rsid w:val="00A134C2"/>
    <w:rsid w:val="00A135C3"/>
    <w:rsid w:val="00A13807"/>
    <w:rsid w:val="00A139A7"/>
    <w:rsid w:val="00A155F9"/>
    <w:rsid w:val="00A165D0"/>
    <w:rsid w:val="00A166FC"/>
    <w:rsid w:val="00A16C47"/>
    <w:rsid w:val="00A1792C"/>
    <w:rsid w:val="00A21551"/>
    <w:rsid w:val="00A21D55"/>
    <w:rsid w:val="00A21FD5"/>
    <w:rsid w:val="00A220B4"/>
    <w:rsid w:val="00A2272D"/>
    <w:rsid w:val="00A252CE"/>
    <w:rsid w:val="00A253AF"/>
    <w:rsid w:val="00A27A86"/>
    <w:rsid w:val="00A309DF"/>
    <w:rsid w:val="00A30B5E"/>
    <w:rsid w:val="00A310CE"/>
    <w:rsid w:val="00A319A0"/>
    <w:rsid w:val="00A34A23"/>
    <w:rsid w:val="00A34A5F"/>
    <w:rsid w:val="00A34F5F"/>
    <w:rsid w:val="00A3607B"/>
    <w:rsid w:val="00A36577"/>
    <w:rsid w:val="00A365B5"/>
    <w:rsid w:val="00A375BB"/>
    <w:rsid w:val="00A42475"/>
    <w:rsid w:val="00A42C64"/>
    <w:rsid w:val="00A43605"/>
    <w:rsid w:val="00A437C7"/>
    <w:rsid w:val="00A4480C"/>
    <w:rsid w:val="00A45D54"/>
    <w:rsid w:val="00A47E1C"/>
    <w:rsid w:val="00A47ED7"/>
    <w:rsid w:val="00A52771"/>
    <w:rsid w:val="00A53926"/>
    <w:rsid w:val="00A54EAF"/>
    <w:rsid w:val="00A5788F"/>
    <w:rsid w:val="00A607F1"/>
    <w:rsid w:val="00A62066"/>
    <w:rsid w:val="00A63315"/>
    <w:rsid w:val="00A64D57"/>
    <w:rsid w:val="00A655FD"/>
    <w:rsid w:val="00A7049A"/>
    <w:rsid w:val="00A70DE4"/>
    <w:rsid w:val="00A71190"/>
    <w:rsid w:val="00A7579A"/>
    <w:rsid w:val="00A80F62"/>
    <w:rsid w:val="00A8160C"/>
    <w:rsid w:val="00A83276"/>
    <w:rsid w:val="00A83A32"/>
    <w:rsid w:val="00A905A1"/>
    <w:rsid w:val="00A90CE2"/>
    <w:rsid w:val="00A90D40"/>
    <w:rsid w:val="00A91F0A"/>
    <w:rsid w:val="00A9359F"/>
    <w:rsid w:val="00A94F6C"/>
    <w:rsid w:val="00A95771"/>
    <w:rsid w:val="00A95DCE"/>
    <w:rsid w:val="00A96961"/>
    <w:rsid w:val="00A9709D"/>
    <w:rsid w:val="00AA130B"/>
    <w:rsid w:val="00AA1ADD"/>
    <w:rsid w:val="00AA38CA"/>
    <w:rsid w:val="00AA3DC7"/>
    <w:rsid w:val="00AA72F6"/>
    <w:rsid w:val="00AB108A"/>
    <w:rsid w:val="00AB56C0"/>
    <w:rsid w:val="00AC17E8"/>
    <w:rsid w:val="00AC293B"/>
    <w:rsid w:val="00AC2B74"/>
    <w:rsid w:val="00AC417D"/>
    <w:rsid w:val="00AC41D0"/>
    <w:rsid w:val="00AC47E9"/>
    <w:rsid w:val="00AC74AD"/>
    <w:rsid w:val="00AD0EDA"/>
    <w:rsid w:val="00AD2013"/>
    <w:rsid w:val="00AD4944"/>
    <w:rsid w:val="00AD4950"/>
    <w:rsid w:val="00AD75D6"/>
    <w:rsid w:val="00AD77BD"/>
    <w:rsid w:val="00AD7B5F"/>
    <w:rsid w:val="00AE00FA"/>
    <w:rsid w:val="00AE1B35"/>
    <w:rsid w:val="00AE1F74"/>
    <w:rsid w:val="00AE38B2"/>
    <w:rsid w:val="00AE3AFE"/>
    <w:rsid w:val="00AE4DBC"/>
    <w:rsid w:val="00AE6133"/>
    <w:rsid w:val="00AE6BB3"/>
    <w:rsid w:val="00AE6C0D"/>
    <w:rsid w:val="00AE7196"/>
    <w:rsid w:val="00AE73E2"/>
    <w:rsid w:val="00AF06E0"/>
    <w:rsid w:val="00AF3A0D"/>
    <w:rsid w:val="00AF3C16"/>
    <w:rsid w:val="00AF4706"/>
    <w:rsid w:val="00AF536C"/>
    <w:rsid w:val="00AF5EE0"/>
    <w:rsid w:val="00AF6C93"/>
    <w:rsid w:val="00AF7CF3"/>
    <w:rsid w:val="00AF7ECD"/>
    <w:rsid w:val="00AF7FDD"/>
    <w:rsid w:val="00B013E9"/>
    <w:rsid w:val="00B019F2"/>
    <w:rsid w:val="00B0340A"/>
    <w:rsid w:val="00B0422E"/>
    <w:rsid w:val="00B045B6"/>
    <w:rsid w:val="00B04CD7"/>
    <w:rsid w:val="00B06A4E"/>
    <w:rsid w:val="00B101C3"/>
    <w:rsid w:val="00B10BBA"/>
    <w:rsid w:val="00B11AF1"/>
    <w:rsid w:val="00B165A6"/>
    <w:rsid w:val="00B16E3E"/>
    <w:rsid w:val="00B210B9"/>
    <w:rsid w:val="00B241F0"/>
    <w:rsid w:val="00B24232"/>
    <w:rsid w:val="00B248EF"/>
    <w:rsid w:val="00B24A51"/>
    <w:rsid w:val="00B24E31"/>
    <w:rsid w:val="00B25164"/>
    <w:rsid w:val="00B26C91"/>
    <w:rsid w:val="00B26D41"/>
    <w:rsid w:val="00B303AB"/>
    <w:rsid w:val="00B3095C"/>
    <w:rsid w:val="00B32F02"/>
    <w:rsid w:val="00B347EF"/>
    <w:rsid w:val="00B34F4F"/>
    <w:rsid w:val="00B36AC5"/>
    <w:rsid w:val="00B36B9C"/>
    <w:rsid w:val="00B40608"/>
    <w:rsid w:val="00B41525"/>
    <w:rsid w:val="00B428BB"/>
    <w:rsid w:val="00B42E73"/>
    <w:rsid w:val="00B46744"/>
    <w:rsid w:val="00B47D50"/>
    <w:rsid w:val="00B50602"/>
    <w:rsid w:val="00B5095A"/>
    <w:rsid w:val="00B512A3"/>
    <w:rsid w:val="00B542C5"/>
    <w:rsid w:val="00B54626"/>
    <w:rsid w:val="00B562E4"/>
    <w:rsid w:val="00B57D2D"/>
    <w:rsid w:val="00B614B1"/>
    <w:rsid w:val="00B61DBD"/>
    <w:rsid w:val="00B62C12"/>
    <w:rsid w:val="00B64325"/>
    <w:rsid w:val="00B64B29"/>
    <w:rsid w:val="00B64BE9"/>
    <w:rsid w:val="00B6528D"/>
    <w:rsid w:val="00B65DD1"/>
    <w:rsid w:val="00B66817"/>
    <w:rsid w:val="00B66CFB"/>
    <w:rsid w:val="00B670C6"/>
    <w:rsid w:val="00B702B5"/>
    <w:rsid w:val="00B704BD"/>
    <w:rsid w:val="00B7234C"/>
    <w:rsid w:val="00B7263D"/>
    <w:rsid w:val="00B73B62"/>
    <w:rsid w:val="00B74FA9"/>
    <w:rsid w:val="00B7532D"/>
    <w:rsid w:val="00B75F5F"/>
    <w:rsid w:val="00B76B59"/>
    <w:rsid w:val="00B801BA"/>
    <w:rsid w:val="00B81FE4"/>
    <w:rsid w:val="00B834BA"/>
    <w:rsid w:val="00B83AF1"/>
    <w:rsid w:val="00B848B7"/>
    <w:rsid w:val="00B85E7A"/>
    <w:rsid w:val="00B86353"/>
    <w:rsid w:val="00B8749B"/>
    <w:rsid w:val="00B878FD"/>
    <w:rsid w:val="00B87A27"/>
    <w:rsid w:val="00B900FC"/>
    <w:rsid w:val="00B90C61"/>
    <w:rsid w:val="00B90EFD"/>
    <w:rsid w:val="00B9143C"/>
    <w:rsid w:val="00B933E6"/>
    <w:rsid w:val="00B939B3"/>
    <w:rsid w:val="00B94836"/>
    <w:rsid w:val="00B94DF7"/>
    <w:rsid w:val="00B956FC"/>
    <w:rsid w:val="00BA03C8"/>
    <w:rsid w:val="00BA0A76"/>
    <w:rsid w:val="00BA2776"/>
    <w:rsid w:val="00BA280C"/>
    <w:rsid w:val="00BA2AD3"/>
    <w:rsid w:val="00BA4CF9"/>
    <w:rsid w:val="00BA71F6"/>
    <w:rsid w:val="00BA7717"/>
    <w:rsid w:val="00BA7A0C"/>
    <w:rsid w:val="00BB044A"/>
    <w:rsid w:val="00BB0F39"/>
    <w:rsid w:val="00BB19B8"/>
    <w:rsid w:val="00BB1D7D"/>
    <w:rsid w:val="00BB2243"/>
    <w:rsid w:val="00BB3FDA"/>
    <w:rsid w:val="00BB457D"/>
    <w:rsid w:val="00BB4D37"/>
    <w:rsid w:val="00BC025C"/>
    <w:rsid w:val="00BC1B90"/>
    <w:rsid w:val="00BC2422"/>
    <w:rsid w:val="00BC2852"/>
    <w:rsid w:val="00BC5016"/>
    <w:rsid w:val="00BC559A"/>
    <w:rsid w:val="00BC7998"/>
    <w:rsid w:val="00BD1573"/>
    <w:rsid w:val="00BD1FA0"/>
    <w:rsid w:val="00BD2C00"/>
    <w:rsid w:val="00BD312E"/>
    <w:rsid w:val="00BD37EE"/>
    <w:rsid w:val="00BD3F40"/>
    <w:rsid w:val="00BD4506"/>
    <w:rsid w:val="00BD5188"/>
    <w:rsid w:val="00BD554A"/>
    <w:rsid w:val="00BD5A96"/>
    <w:rsid w:val="00BD6092"/>
    <w:rsid w:val="00BD6106"/>
    <w:rsid w:val="00BD6E68"/>
    <w:rsid w:val="00BD7DE9"/>
    <w:rsid w:val="00BE0119"/>
    <w:rsid w:val="00BE2160"/>
    <w:rsid w:val="00BE24D7"/>
    <w:rsid w:val="00BE5E42"/>
    <w:rsid w:val="00BE64DE"/>
    <w:rsid w:val="00BF0913"/>
    <w:rsid w:val="00BF0AF5"/>
    <w:rsid w:val="00BF20A3"/>
    <w:rsid w:val="00BF2346"/>
    <w:rsid w:val="00BF2666"/>
    <w:rsid w:val="00BF342E"/>
    <w:rsid w:val="00BF488E"/>
    <w:rsid w:val="00BF4CCD"/>
    <w:rsid w:val="00BF50AF"/>
    <w:rsid w:val="00BF552D"/>
    <w:rsid w:val="00BF57FA"/>
    <w:rsid w:val="00BF5C17"/>
    <w:rsid w:val="00BF6183"/>
    <w:rsid w:val="00BF6833"/>
    <w:rsid w:val="00BF740D"/>
    <w:rsid w:val="00BF76DD"/>
    <w:rsid w:val="00BF7EB3"/>
    <w:rsid w:val="00C00707"/>
    <w:rsid w:val="00C00B49"/>
    <w:rsid w:val="00C0275B"/>
    <w:rsid w:val="00C02A02"/>
    <w:rsid w:val="00C032AD"/>
    <w:rsid w:val="00C03658"/>
    <w:rsid w:val="00C04721"/>
    <w:rsid w:val="00C06B72"/>
    <w:rsid w:val="00C07465"/>
    <w:rsid w:val="00C103B4"/>
    <w:rsid w:val="00C10446"/>
    <w:rsid w:val="00C134A1"/>
    <w:rsid w:val="00C13685"/>
    <w:rsid w:val="00C13818"/>
    <w:rsid w:val="00C1425E"/>
    <w:rsid w:val="00C15945"/>
    <w:rsid w:val="00C16150"/>
    <w:rsid w:val="00C17987"/>
    <w:rsid w:val="00C17B2B"/>
    <w:rsid w:val="00C17E1C"/>
    <w:rsid w:val="00C17F97"/>
    <w:rsid w:val="00C20DE4"/>
    <w:rsid w:val="00C210C4"/>
    <w:rsid w:val="00C21660"/>
    <w:rsid w:val="00C23A3E"/>
    <w:rsid w:val="00C263CD"/>
    <w:rsid w:val="00C26AD6"/>
    <w:rsid w:val="00C26D91"/>
    <w:rsid w:val="00C27081"/>
    <w:rsid w:val="00C306F4"/>
    <w:rsid w:val="00C30C6A"/>
    <w:rsid w:val="00C31305"/>
    <w:rsid w:val="00C32920"/>
    <w:rsid w:val="00C3486D"/>
    <w:rsid w:val="00C36009"/>
    <w:rsid w:val="00C36B95"/>
    <w:rsid w:val="00C426C3"/>
    <w:rsid w:val="00C42E82"/>
    <w:rsid w:val="00C4331B"/>
    <w:rsid w:val="00C44185"/>
    <w:rsid w:val="00C441B5"/>
    <w:rsid w:val="00C45AD4"/>
    <w:rsid w:val="00C45E9B"/>
    <w:rsid w:val="00C500DC"/>
    <w:rsid w:val="00C504F0"/>
    <w:rsid w:val="00C513C8"/>
    <w:rsid w:val="00C51C40"/>
    <w:rsid w:val="00C51D87"/>
    <w:rsid w:val="00C53FB6"/>
    <w:rsid w:val="00C544CB"/>
    <w:rsid w:val="00C55546"/>
    <w:rsid w:val="00C56B2B"/>
    <w:rsid w:val="00C57DDA"/>
    <w:rsid w:val="00C60F2D"/>
    <w:rsid w:val="00C618ED"/>
    <w:rsid w:val="00C657C9"/>
    <w:rsid w:val="00C6708A"/>
    <w:rsid w:val="00C673B7"/>
    <w:rsid w:val="00C7043F"/>
    <w:rsid w:val="00C70D9C"/>
    <w:rsid w:val="00C70DA0"/>
    <w:rsid w:val="00C7241A"/>
    <w:rsid w:val="00C72A2E"/>
    <w:rsid w:val="00C740FC"/>
    <w:rsid w:val="00C743FB"/>
    <w:rsid w:val="00C76D17"/>
    <w:rsid w:val="00C77D82"/>
    <w:rsid w:val="00C802D8"/>
    <w:rsid w:val="00C80E2C"/>
    <w:rsid w:val="00C8133E"/>
    <w:rsid w:val="00C847DF"/>
    <w:rsid w:val="00C86378"/>
    <w:rsid w:val="00C869C3"/>
    <w:rsid w:val="00C86E34"/>
    <w:rsid w:val="00C87772"/>
    <w:rsid w:val="00C9016C"/>
    <w:rsid w:val="00C90E01"/>
    <w:rsid w:val="00C94416"/>
    <w:rsid w:val="00C95683"/>
    <w:rsid w:val="00C9730E"/>
    <w:rsid w:val="00C97BC7"/>
    <w:rsid w:val="00C97E2C"/>
    <w:rsid w:val="00CA122D"/>
    <w:rsid w:val="00CA1382"/>
    <w:rsid w:val="00CA2512"/>
    <w:rsid w:val="00CA2600"/>
    <w:rsid w:val="00CA2700"/>
    <w:rsid w:val="00CA38E7"/>
    <w:rsid w:val="00CA3D32"/>
    <w:rsid w:val="00CA46B2"/>
    <w:rsid w:val="00CA49AB"/>
    <w:rsid w:val="00CA52AE"/>
    <w:rsid w:val="00CA7117"/>
    <w:rsid w:val="00CB0886"/>
    <w:rsid w:val="00CB1353"/>
    <w:rsid w:val="00CB21E7"/>
    <w:rsid w:val="00CB249F"/>
    <w:rsid w:val="00CB397C"/>
    <w:rsid w:val="00CB39F2"/>
    <w:rsid w:val="00CB7047"/>
    <w:rsid w:val="00CC19AE"/>
    <w:rsid w:val="00CC6F70"/>
    <w:rsid w:val="00CC780F"/>
    <w:rsid w:val="00CC79F3"/>
    <w:rsid w:val="00CD0308"/>
    <w:rsid w:val="00CD4248"/>
    <w:rsid w:val="00CD43D9"/>
    <w:rsid w:val="00CD450A"/>
    <w:rsid w:val="00CD5B60"/>
    <w:rsid w:val="00CD6C7D"/>
    <w:rsid w:val="00CE06BF"/>
    <w:rsid w:val="00CE0B8C"/>
    <w:rsid w:val="00CE1848"/>
    <w:rsid w:val="00CE1C0F"/>
    <w:rsid w:val="00CE205F"/>
    <w:rsid w:val="00CE33D4"/>
    <w:rsid w:val="00CE4577"/>
    <w:rsid w:val="00CE490E"/>
    <w:rsid w:val="00CE4B00"/>
    <w:rsid w:val="00CF17D2"/>
    <w:rsid w:val="00CF1968"/>
    <w:rsid w:val="00CF35F2"/>
    <w:rsid w:val="00CF64A3"/>
    <w:rsid w:val="00CF67EE"/>
    <w:rsid w:val="00CF6F64"/>
    <w:rsid w:val="00CF7873"/>
    <w:rsid w:val="00CF7D45"/>
    <w:rsid w:val="00CF7DE6"/>
    <w:rsid w:val="00D00114"/>
    <w:rsid w:val="00D004A0"/>
    <w:rsid w:val="00D00B60"/>
    <w:rsid w:val="00D01982"/>
    <w:rsid w:val="00D030FF"/>
    <w:rsid w:val="00D03537"/>
    <w:rsid w:val="00D03CF8"/>
    <w:rsid w:val="00D054DB"/>
    <w:rsid w:val="00D056F6"/>
    <w:rsid w:val="00D05FE2"/>
    <w:rsid w:val="00D07C1F"/>
    <w:rsid w:val="00D121B4"/>
    <w:rsid w:val="00D1314B"/>
    <w:rsid w:val="00D13564"/>
    <w:rsid w:val="00D2070D"/>
    <w:rsid w:val="00D21A03"/>
    <w:rsid w:val="00D238A5"/>
    <w:rsid w:val="00D26009"/>
    <w:rsid w:val="00D334DA"/>
    <w:rsid w:val="00D34B58"/>
    <w:rsid w:val="00D353ED"/>
    <w:rsid w:val="00D3587B"/>
    <w:rsid w:val="00D35C33"/>
    <w:rsid w:val="00D36881"/>
    <w:rsid w:val="00D368FD"/>
    <w:rsid w:val="00D36EC4"/>
    <w:rsid w:val="00D37FB7"/>
    <w:rsid w:val="00D40396"/>
    <w:rsid w:val="00D408A5"/>
    <w:rsid w:val="00D40B12"/>
    <w:rsid w:val="00D423CB"/>
    <w:rsid w:val="00D42A80"/>
    <w:rsid w:val="00D43DD4"/>
    <w:rsid w:val="00D44797"/>
    <w:rsid w:val="00D44861"/>
    <w:rsid w:val="00D46282"/>
    <w:rsid w:val="00D4649E"/>
    <w:rsid w:val="00D464AE"/>
    <w:rsid w:val="00D5142C"/>
    <w:rsid w:val="00D51513"/>
    <w:rsid w:val="00D5290B"/>
    <w:rsid w:val="00D53C16"/>
    <w:rsid w:val="00D53F7E"/>
    <w:rsid w:val="00D54A9F"/>
    <w:rsid w:val="00D55449"/>
    <w:rsid w:val="00D55550"/>
    <w:rsid w:val="00D55580"/>
    <w:rsid w:val="00D56A9D"/>
    <w:rsid w:val="00D617D6"/>
    <w:rsid w:val="00D617ED"/>
    <w:rsid w:val="00D64F2A"/>
    <w:rsid w:val="00D65157"/>
    <w:rsid w:val="00D65FB5"/>
    <w:rsid w:val="00D6689A"/>
    <w:rsid w:val="00D679F2"/>
    <w:rsid w:val="00D70200"/>
    <w:rsid w:val="00D7075A"/>
    <w:rsid w:val="00D729E4"/>
    <w:rsid w:val="00D73EFB"/>
    <w:rsid w:val="00D74718"/>
    <w:rsid w:val="00D747D0"/>
    <w:rsid w:val="00D74A2E"/>
    <w:rsid w:val="00D758E5"/>
    <w:rsid w:val="00D81E43"/>
    <w:rsid w:val="00D82E05"/>
    <w:rsid w:val="00D82FBD"/>
    <w:rsid w:val="00D83A5C"/>
    <w:rsid w:val="00D845F2"/>
    <w:rsid w:val="00D84F3C"/>
    <w:rsid w:val="00D85F61"/>
    <w:rsid w:val="00D86D46"/>
    <w:rsid w:val="00D922EF"/>
    <w:rsid w:val="00D93980"/>
    <w:rsid w:val="00D941AC"/>
    <w:rsid w:val="00D953F6"/>
    <w:rsid w:val="00D956E2"/>
    <w:rsid w:val="00D96CE6"/>
    <w:rsid w:val="00DA1C03"/>
    <w:rsid w:val="00DA4828"/>
    <w:rsid w:val="00DA4C65"/>
    <w:rsid w:val="00DA7216"/>
    <w:rsid w:val="00DA73CE"/>
    <w:rsid w:val="00DB343A"/>
    <w:rsid w:val="00DB4A7A"/>
    <w:rsid w:val="00DB5165"/>
    <w:rsid w:val="00DB5739"/>
    <w:rsid w:val="00DC0EC0"/>
    <w:rsid w:val="00DC2110"/>
    <w:rsid w:val="00DC2C58"/>
    <w:rsid w:val="00DC2CAA"/>
    <w:rsid w:val="00DC3862"/>
    <w:rsid w:val="00DC3AD5"/>
    <w:rsid w:val="00DC4D2E"/>
    <w:rsid w:val="00DC5F97"/>
    <w:rsid w:val="00DC6E95"/>
    <w:rsid w:val="00DD2114"/>
    <w:rsid w:val="00DD3DBC"/>
    <w:rsid w:val="00DD44A5"/>
    <w:rsid w:val="00DD4898"/>
    <w:rsid w:val="00DD49A4"/>
    <w:rsid w:val="00DD7B95"/>
    <w:rsid w:val="00DE2A48"/>
    <w:rsid w:val="00DE3155"/>
    <w:rsid w:val="00DE38E3"/>
    <w:rsid w:val="00DE4150"/>
    <w:rsid w:val="00DF02A5"/>
    <w:rsid w:val="00DF308B"/>
    <w:rsid w:val="00DF3362"/>
    <w:rsid w:val="00DF44D4"/>
    <w:rsid w:val="00DF4857"/>
    <w:rsid w:val="00DF4C93"/>
    <w:rsid w:val="00DF74B3"/>
    <w:rsid w:val="00E00147"/>
    <w:rsid w:val="00E00BD4"/>
    <w:rsid w:val="00E01675"/>
    <w:rsid w:val="00E026FC"/>
    <w:rsid w:val="00E02D57"/>
    <w:rsid w:val="00E03151"/>
    <w:rsid w:val="00E07C65"/>
    <w:rsid w:val="00E106EA"/>
    <w:rsid w:val="00E10D70"/>
    <w:rsid w:val="00E113BE"/>
    <w:rsid w:val="00E13F85"/>
    <w:rsid w:val="00E142A0"/>
    <w:rsid w:val="00E14D88"/>
    <w:rsid w:val="00E16031"/>
    <w:rsid w:val="00E16166"/>
    <w:rsid w:val="00E16341"/>
    <w:rsid w:val="00E163A2"/>
    <w:rsid w:val="00E1693C"/>
    <w:rsid w:val="00E174A0"/>
    <w:rsid w:val="00E1770E"/>
    <w:rsid w:val="00E20735"/>
    <w:rsid w:val="00E21B4B"/>
    <w:rsid w:val="00E2250F"/>
    <w:rsid w:val="00E235F0"/>
    <w:rsid w:val="00E23788"/>
    <w:rsid w:val="00E25254"/>
    <w:rsid w:val="00E257D0"/>
    <w:rsid w:val="00E30B14"/>
    <w:rsid w:val="00E31A8D"/>
    <w:rsid w:val="00E3248D"/>
    <w:rsid w:val="00E33322"/>
    <w:rsid w:val="00E34886"/>
    <w:rsid w:val="00E36365"/>
    <w:rsid w:val="00E3645C"/>
    <w:rsid w:val="00E36F90"/>
    <w:rsid w:val="00E4080C"/>
    <w:rsid w:val="00E40D26"/>
    <w:rsid w:val="00E41131"/>
    <w:rsid w:val="00E41D52"/>
    <w:rsid w:val="00E44D6E"/>
    <w:rsid w:val="00E45637"/>
    <w:rsid w:val="00E47B0C"/>
    <w:rsid w:val="00E500C2"/>
    <w:rsid w:val="00E51B60"/>
    <w:rsid w:val="00E5212C"/>
    <w:rsid w:val="00E52E87"/>
    <w:rsid w:val="00E53799"/>
    <w:rsid w:val="00E53A3E"/>
    <w:rsid w:val="00E55EA3"/>
    <w:rsid w:val="00E569D9"/>
    <w:rsid w:val="00E56E20"/>
    <w:rsid w:val="00E60515"/>
    <w:rsid w:val="00E62B28"/>
    <w:rsid w:val="00E641A7"/>
    <w:rsid w:val="00E655CC"/>
    <w:rsid w:val="00E6640E"/>
    <w:rsid w:val="00E6732E"/>
    <w:rsid w:val="00E67DBD"/>
    <w:rsid w:val="00E71078"/>
    <w:rsid w:val="00E71450"/>
    <w:rsid w:val="00E73C9E"/>
    <w:rsid w:val="00E73FC7"/>
    <w:rsid w:val="00E755E2"/>
    <w:rsid w:val="00E75D3E"/>
    <w:rsid w:val="00E77A3A"/>
    <w:rsid w:val="00E801F9"/>
    <w:rsid w:val="00E8067E"/>
    <w:rsid w:val="00E807C4"/>
    <w:rsid w:val="00E80E28"/>
    <w:rsid w:val="00E82D42"/>
    <w:rsid w:val="00E83A30"/>
    <w:rsid w:val="00E849BB"/>
    <w:rsid w:val="00E8587C"/>
    <w:rsid w:val="00E85B90"/>
    <w:rsid w:val="00E86A64"/>
    <w:rsid w:val="00E87471"/>
    <w:rsid w:val="00E878A8"/>
    <w:rsid w:val="00E910E7"/>
    <w:rsid w:val="00E9143A"/>
    <w:rsid w:val="00E92302"/>
    <w:rsid w:val="00E93772"/>
    <w:rsid w:val="00E937C8"/>
    <w:rsid w:val="00E93BB2"/>
    <w:rsid w:val="00EA007A"/>
    <w:rsid w:val="00EA0B07"/>
    <w:rsid w:val="00EA13DD"/>
    <w:rsid w:val="00EA1731"/>
    <w:rsid w:val="00EA249F"/>
    <w:rsid w:val="00EA24EB"/>
    <w:rsid w:val="00EA4181"/>
    <w:rsid w:val="00EA4952"/>
    <w:rsid w:val="00EA4AC4"/>
    <w:rsid w:val="00EA59A3"/>
    <w:rsid w:val="00EA5EAF"/>
    <w:rsid w:val="00EA6BE6"/>
    <w:rsid w:val="00EA7CFF"/>
    <w:rsid w:val="00EB0956"/>
    <w:rsid w:val="00EB13E6"/>
    <w:rsid w:val="00EB40D2"/>
    <w:rsid w:val="00EB49B4"/>
    <w:rsid w:val="00EB53AD"/>
    <w:rsid w:val="00EB5FE3"/>
    <w:rsid w:val="00EB6979"/>
    <w:rsid w:val="00EC057E"/>
    <w:rsid w:val="00EC1204"/>
    <w:rsid w:val="00EC2DA7"/>
    <w:rsid w:val="00EC3C7E"/>
    <w:rsid w:val="00EC3E02"/>
    <w:rsid w:val="00ED12F3"/>
    <w:rsid w:val="00ED30A0"/>
    <w:rsid w:val="00ED410A"/>
    <w:rsid w:val="00ED4F24"/>
    <w:rsid w:val="00ED53CD"/>
    <w:rsid w:val="00ED5527"/>
    <w:rsid w:val="00ED74DF"/>
    <w:rsid w:val="00ED793B"/>
    <w:rsid w:val="00EE07D5"/>
    <w:rsid w:val="00EE083A"/>
    <w:rsid w:val="00EE0F24"/>
    <w:rsid w:val="00EE316E"/>
    <w:rsid w:val="00EE4FD8"/>
    <w:rsid w:val="00EF0028"/>
    <w:rsid w:val="00EF0390"/>
    <w:rsid w:val="00EF0A11"/>
    <w:rsid w:val="00EF229F"/>
    <w:rsid w:val="00EF4443"/>
    <w:rsid w:val="00EF4794"/>
    <w:rsid w:val="00EF5BFE"/>
    <w:rsid w:val="00EF6BCD"/>
    <w:rsid w:val="00F02929"/>
    <w:rsid w:val="00F02C52"/>
    <w:rsid w:val="00F03804"/>
    <w:rsid w:val="00F03AC8"/>
    <w:rsid w:val="00F04AB0"/>
    <w:rsid w:val="00F054BC"/>
    <w:rsid w:val="00F119A5"/>
    <w:rsid w:val="00F11D90"/>
    <w:rsid w:val="00F12191"/>
    <w:rsid w:val="00F122B6"/>
    <w:rsid w:val="00F14183"/>
    <w:rsid w:val="00F1553C"/>
    <w:rsid w:val="00F15594"/>
    <w:rsid w:val="00F15CBA"/>
    <w:rsid w:val="00F16A58"/>
    <w:rsid w:val="00F16E0C"/>
    <w:rsid w:val="00F17397"/>
    <w:rsid w:val="00F17833"/>
    <w:rsid w:val="00F1791D"/>
    <w:rsid w:val="00F22525"/>
    <w:rsid w:val="00F25024"/>
    <w:rsid w:val="00F258A9"/>
    <w:rsid w:val="00F25FF7"/>
    <w:rsid w:val="00F278A5"/>
    <w:rsid w:val="00F27FFC"/>
    <w:rsid w:val="00F3047C"/>
    <w:rsid w:val="00F307EF"/>
    <w:rsid w:val="00F30F08"/>
    <w:rsid w:val="00F30F5D"/>
    <w:rsid w:val="00F31579"/>
    <w:rsid w:val="00F3191B"/>
    <w:rsid w:val="00F32C4D"/>
    <w:rsid w:val="00F32D89"/>
    <w:rsid w:val="00F32FD4"/>
    <w:rsid w:val="00F33D5F"/>
    <w:rsid w:val="00F3472C"/>
    <w:rsid w:val="00F3693F"/>
    <w:rsid w:val="00F42025"/>
    <w:rsid w:val="00F4217B"/>
    <w:rsid w:val="00F442AD"/>
    <w:rsid w:val="00F45905"/>
    <w:rsid w:val="00F45BF7"/>
    <w:rsid w:val="00F468EC"/>
    <w:rsid w:val="00F509F3"/>
    <w:rsid w:val="00F51B74"/>
    <w:rsid w:val="00F529D4"/>
    <w:rsid w:val="00F532EF"/>
    <w:rsid w:val="00F57E54"/>
    <w:rsid w:val="00F60584"/>
    <w:rsid w:val="00F60FFA"/>
    <w:rsid w:val="00F6101A"/>
    <w:rsid w:val="00F61A25"/>
    <w:rsid w:val="00F61B90"/>
    <w:rsid w:val="00F62CB2"/>
    <w:rsid w:val="00F64094"/>
    <w:rsid w:val="00F64AE5"/>
    <w:rsid w:val="00F65EAE"/>
    <w:rsid w:val="00F6702D"/>
    <w:rsid w:val="00F71385"/>
    <w:rsid w:val="00F71751"/>
    <w:rsid w:val="00F71920"/>
    <w:rsid w:val="00F726E1"/>
    <w:rsid w:val="00F72705"/>
    <w:rsid w:val="00F73740"/>
    <w:rsid w:val="00F744EB"/>
    <w:rsid w:val="00F74DD2"/>
    <w:rsid w:val="00F76577"/>
    <w:rsid w:val="00F77B10"/>
    <w:rsid w:val="00F80042"/>
    <w:rsid w:val="00F81402"/>
    <w:rsid w:val="00F8167B"/>
    <w:rsid w:val="00F822E1"/>
    <w:rsid w:val="00F82A72"/>
    <w:rsid w:val="00F859CD"/>
    <w:rsid w:val="00F85CF3"/>
    <w:rsid w:val="00F87A8C"/>
    <w:rsid w:val="00F913F3"/>
    <w:rsid w:val="00F91467"/>
    <w:rsid w:val="00F9275F"/>
    <w:rsid w:val="00F929AC"/>
    <w:rsid w:val="00F938D2"/>
    <w:rsid w:val="00F943A7"/>
    <w:rsid w:val="00F94F3A"/>
    <w:rsid w:val="00F9509C"/>
    <w:rsid w:val="00F9555D"/>
    <w:rsid w:val="00FA0911"/>
    <w:rsid w:val="00FA17FC"/>
    <w:rsid w:val="00FA37A4"/>
    <w:rsid w:val="00FA45F8"/>
    <w:rsid w:val="00FA5463"/>
    <w:rsid w:val="00FA6234"/>
    <w:rsid w:val="00FA7970"/>
    <w:rsid w:val="00FA7D76"/>
    <w:rsid w:val="00FB00FE"/>
    <w:rsid w:val="00FB0C05"/>
    <w:rsid w:val="00FB1291"/>
    <w:rsid w:val="00FB2024"/>
    <w:rsid w:val="00FB2C45"/>
    <w:rsid w:val="00FB2EF3"/>
    <w:rsid w:val="00FB3842"/>
    <w:rsid w:val="00FB41EA"/>
    <w:rsid w:val="00FB4F97"/>
    <w:rsid w:val="00FB5620"/>
    <w:rsid w:val="00FB6DEE"/>
    <w:rsid w:val="00FB7F43"/>
    <w:rsid w:val="00FC18E3"/>
    <w:rsid w:val="00FC244A"/>
    <w:rsid w:val="00FC2655"/>
    <w:rsid w:val="00FC31CD"/>
    <w:rsid w:val="00FC44B4"/>
    <w:rsid w:val="00FC4A9E"/>
    <w:rsid w:val="00FC5AF4"/>
    <w:rsid w:val="00FC70BB"/>
    <w:rsid w:val="00FD089F"/>
    <w:rsid w:val="00FD26A8"/>
    <w:rsid w:val="00FD2B42"/>
    <w:rsid w:val="00FD2C01"/>
    <w:rsid w:val="00FD33E0"/>
    <w:rsid w:val="00FD509E"/>
    <w:rsid w:val="00FD6ACD"/>
    <w:rsid w:val="00FD751D"/>
    <w:rsid w:val="00FE141A"/>
    <w:rsid w:val="00FE269F"/>
    <w:rsid w:val="00FE4078"/>
    <w:rsid w:val="00FE4AC9"/>
    <w:rsid w:val="00FE508B"/>
    <w:rsid w:val="00FE553E"/>
    <w:rsid w:val="00FE576E"/>
    <w:rsid w:val="00FE5E43"/>
    <w:rsid w:val="00FE5F80"/>
    <w:rsid w:val="00FE6D7E"/>
    <w:rsid w:val="00FE76B8"/>
    <w:rsid w:val="00FF1C87"/>
    <w:rsid w:val="00FF3E2B"/>
    <w:rsid w:val="00FF48A9"/>
    <w:rsid w:val="00FF6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>
      <o:colormenu v:ext="edit" fillcolor="none" strokecolor="#00b050"/>
    </o:shapedefaults>
    <o:shapelayout v:ext="edit">
      <o:idmap v:ext="edit" data="1"/>
      <o:rules v:ext="edit">
        <o:r id="V:Rule5" type="connector" idref="#_x0000_s1582">
          <o:proxy start="" idref="#_x0000_s1564" connectloc="3"/>
          <o:proxy end="" idref="#_x0000_s1576" connectloc="1"/>
        </o:r>
        <o:r id="V:Rule6" type="connector" idref="#_x0000_s1590">
          <o:proxy start="" idref="#_x0000_s1575" connectloc="1"/>
          <o:proxy end="" idref="#_x0000_s1576" connectloc="3"/>
        </o:r>
        <o:r id="V:Rule7" type="connector" idref="#_x0000_s1570">
          <o:proxy start="" idref="#_x0000_s1576" connectloc="2"/>
          <o:proxy end="" idref="#_x0000_s1568" connectloc="1"/>
        </o:r>
        <o:r id="V:Rule8" type="connector" idref="#_x0000_s1591">
          <o:proxy start="" idref="#_x0000_s1576" connectloc="0"/>
          <o:proxy end="" idref="#_x0000_s1575" connectloc="0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8130B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Head 1,Head 11,Head 12,Head 111,Head 13,Head 112,Head 14,Head 113,Head 15,Head 114,Head 16,Head 115,Head 17,Head 116,Head 18,Head 117,Head 19,Head 118,Head 121,Head 1111,Head 131,Head 1121,Head 141,Head 1131,Head 151,Head 1141,Head 161"/>
    <w:basedOn w:val="a2"/>
    <w:next w:val="a2"/>
    <w:qFormat/>
    <w:rsid w:val="008130BD"/>
    <w:pPr>
      <w:keepNext/>
      <w:keepLines/>
      <w:numPr>
        <w:numId w:val="1"/>
      </w:numPr>
      <w:tabs>
        <w:tab w:val="clear" w:pos="720"/>
        <w:tab w:val="num" w:pos="1008"/>
      </w:tabs>
      <w:spacing w:before="340" w:after="330" w:line="578" w:lineRule="auto"/>
      <w:ind w:left="432"/>
      <w:outlineLvl w:val="0"/>
    </w:pPr>
    <w:rPr>
      <w:b/>
      <w:kern w:val="44"/>
      <w:sz w:val="36"/>
      <w:szCs w:val="20"/>
    </w:rPr>
  </w:style>
  <w:style w:type="paragraph" w:styleId="2">
    <w:name w:val="heading 2"/>
    <w:aliases w:val="H2"/>
    <w:basedOn w:val="a2"/>
    <w:next w:val="a3"/>
    <w:qFormat/>
    <w:rsid w:val="008130B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/>
      <w:b/>
      <w:sz w:val="32"/>
      <w:szCs w:val="20"/>
    </w:rPr>
  </w:style>
  <w:style w:type="paragraph" w:styleId="3">
    <w:name w:val="heading 3"/>
    <w:aliases w:val="H3,sect1.2.3"/>
    <w:basedOn w:val="a2"/>
    <w:next w:val="a3"/>
    <w:qFormat/>
    <w:rsid w:val="008130B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0"/>
      <w:szCs w:val="20"/>
    </w:rPr>
  </w:style>
  <w:style w:type="paragraph" w:styleId="4">
    <w:name w:val="heading 4"/>
    <w:aliases w:val="H4"/>
    <w:basedOn w:val="a2"/>
    <w:next w:val="a3"/>
    <w:qFormat/>
    <w:rsid w:val="008130B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/>
      <w:b/>
      <w:sz w:val="24"/>
      <w:szCs w:val="20"/>
    </w:rPr>
  </w:style>
  <w:style w:type="paragraph" w:styleId="5">
    <w:name w:val="heading 5"/>
    <w:aliases w:val="H5"/>
    <w:basedOn w:val="a2"/>
    <w:next w:val="a3"/>
    <w:qFormat/>
    <w:rsid w:val="008130B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Cs w:val="20"/>
    </w:rPr>
  </w:style>
  <w:style w:type="paragraph" w:styleId="6">
    <w:name w:val="heading 6"/>
    <w:aliases w:val="H6"/>
    <w:basedOn w:val="a2"/>
    <w:next w:val="a3"/>
    <w:qFormat/>
    <w:rsid w:val="008130B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2"/>
    <w:next w:val="a3"/>
    <w:qFormat/>
    <w:rsid w:val="008130B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2"/>
    <w:next w:val="a3"/>
    <w:qFormat/>
    <w:rsid w:val="008130B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2"/>
    <w:next w:val="a3"/>
    <w:qFormat/>
    <w:rsid w:val="008130B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Normal Indent"/>
    <w:aliases w:val="正文（首行缩进两字）,ALT+Z,表正文,正文非缩进 Char Char,正文缩进 Char1,正文（首行缩进两字） Char1,文2 Char,ALT+Z Char,表正文 Char,特点 Char1,段1 Char,标题4 Char,特点 Char Char Char1,特点 Char Char Char Char,标题4 Char Char Char Char,四号 Char,缩进 Char,正文缩进 Char Char Char Char Char Char,正文不缩进 Char"/>
    <w:basedOn w:val="a2"/>
    <w:link w:val="Char"/>
    <w:rsid w:val="008130BD"/>
    <w:pPr>
      <w:spacing w:line="300" w:lineRule="auto"/>
      <w:ind w:firstLine="420"/>
    </w:pPr>
    <w:rPr>
      <w:szCs w:val="20"/>
    </w:rPr>
  </w:style>
  <w:style w:type="paragraph" w:styleId="a7">
    <w:name w:val="Body Text"/>
    <w:basedOn w:val="a2"/>
    <w:rsid w:val="008130BD"/>
    <w:pPr>
      <w:spacing w:after="120"/>
    </w:pPr>
  </w:style>
  <w:style w:type="paragraph" w:styleId="a8">
    <w:name w:val="Body Text First Indent"/>
    <w:basedOn w:val="a7"/>
    <w:rsid w:val="008130BD"/>
    <w:pPr>
      <w:spacing w:line="300" w:lineRule="auto"/>
      <w:ind w:firstLine="420"/>
    </w:pPr>
    <w:rPr>
      <w:szCs w:val="20"/>
    </w:rPr>
  </w:style>
  <w:style w:type="paragraph" w:styleId="10">
    <w:name w:val="toc 1"/>
    <w:basedOn w:val="a2"/>
    <w:next w:val="a2"/>
    <w:autoRedefine/>
    <w:uiPriority w:val="39"/>
    <w:rsid w:val="008130BD"/>
  </w:style>
  <w:style w:type="paragraph" w:styleId="20">
    <w:name w:val="toc 2"/>
    <w:basedOn w:val="a2"/>
    <w:next w:val="a2"/>
    <w:autoRedefine/>
    <w:uiPriority w:val="39"/>
    <w:rsid w:val="008130BD"/>
    <w:pPr>
      <w:ind w:leftChars="200" w:left="420"/>
    </w:pPr>
  </w:style>
  <w:style w:type="paragraph" w:styleId="30">
    <w:name w:val="toc 3"/>
    <w:basedOn w:val="a2"/>
    <w:next w:val="a2"/>
    <w:autoRedefine/>
    <w:uiPriority w:val="39"/>
    <w:rsid w:val="008130BD"/>
    <w:pPr>
      <w:ind w:leftChars="400" w:left="840"/>
    </w:pPr>
  </w:style>
  <w:style w:type="paragraph" w:styleId="40">
    <w:name w:val="toc 4"/>
    <w:basedOn w:val="a2"/>
    <w:next w:val="a2"/>
    <w:autoRedefine/>
    <w:semiHidden/>
    <w:rsid w:val="008130BD"/>
    <w:pPr>
      <w:ind w:leftChars="600" w:left="1260"/>
    </w:pPr>
  </w:style>
  <w:style w:type="paragraph" w:styleId="50">
    <w:name w:val="toc 5"/>
    <w:basedOn w:val="a2"/>
    <w:next w:val="a2"/>
    <w:autoRedefine/>
    <w:semiHidden/>
    <w:rsid w:val="008130BD"/>
    <w:pPr>
      <w:ind w:leftChars="800" w:left="1680"/>
    </w:pPr>
  </w:style>
  <w:style w:type="paragraph" w:styleId="60">
    <w:name w:val="toc 6"/>
    <w:basedOn w:val="a2"/>
    <w:next w:val="a2"/>
    <w:autoRedefine/>
    <w:semiHidden/>
    <w:rsid w:val="008130BD"/>
    <w:pPr>
      <w:ind w:leftChars="1000" w:left="2100"/>
    </w:pPr>
  </w:style>
  <w:style w:type="paragraph" w:styleId="70">
    <w:name w:val="toc 7"/>
    <w:basedOn w:val="a2"/>
    <w:next w:val="a2"/>
    <w:autoRedefine/>
    <w:semiHidden/>
    <w:rsid w:val="008130BD"/>
    <w:pPr>
      <w:ind w:leftChars="1200" w:left="2520"/>
    </w:pPr>
  </w:style>
  <w:style w:type="paragraph" w:styleId="80">
    <w:name w:val="toc 8"/>
    <w:basedOn w:val="a2"/>
    <w:next w:val="a2"/>
    <w:autoRedefine/>
    <w:semiHidden/>
    <w:rsid w:val="008130BD"/>
    <w:pPr>
      <w:ind w:leftChars="1400" w:left="2940"/>
    </w:pPr>
  </w:style>
  <w:style w:type="paragraph" w:styleId="90">
    <w:name w:val="toc 9"/>
    <w:basedOn w:val="a2"/>
    <w:next w:val="a2"/>
    <w:autoRedefine/>
    <w:semiHidden/>
    <w:rsid w:val="008130BD"/>
    <w:pPr>
      <w:ind w:leftChars="1600" w:left="3360"/>
    </w:pPr>
  </w:style>
  <w:style w:type="character" w:styleId="a9">
    <w:name w:val="Hyperlink"/>
    <w:basedOn w:val="a4"/>
    <w:uiPriority w:val="99"/>
    <w:rsid w:val="008130BD"/>
    <w:rPr>
      <w:color w:val="0000FF"/>
      <w:u w:val="single"/>
    </w:rPr>
  </w:style>
  <w:style w:type="paragraph" w:styleId="aa">
    <w:name w:val="footer"/>
    <w:basedOn w:val="a2"/>
    <w:rsid w:val="008130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4"/>
    <w:rsid w:val="008130BD"/>
  </w:style>
  <w:style w:type="paragraph" w:styleId="ac">
    <w:name w:val="header"/>
    <w:basedOn w:val="a2"/>
    <w:rsid w:val="008130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caption"/>
    <w:basedOn w:val="a2"/>
    <w:next w:val="a2"/>
    <w:qFormat/>
    <w:rsid w:val="008130BD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e">
    <w:name w:val="FollowedHyperlink"/>
    <w:basedOn w:val="a4"/>
    <w:rsid w:val="008130BD"/>
    <w:rPr>
      <w:color w:val="800080"/>
      <w:u w:val="single"/>
    </w:rPr>
  </w:style>
  <w:style w:type="paragraph" w:styleId="21">
    <w:name w:val="Body Text 2"/>
    <w:basedOn w:val="a2"/>
    <w:rsid w:val="008130BD"/>
    <w:pPr>
      <w:spacing w:before="100"/>
      <w:jc w:val="center"/>
    </w:pPr>
    <w:rPr>
      <w:b/>
      <w:sz w:val="18"/>
    </w:rPr>
  </w:style>
  <w:style w:type="paragraph" w:styleId="31">
    <w:name w:val="Body Text 3"/>
    <w:basedOn w:val="a2"/>
    <w:rsid w:val="008130BD"/>
    <w:pPr>
      <w:jc w:val="center"/>
    </w:pPr>
    <w:rPr>
      <w:b/>
      <w:bCs/>
    </w:rPr>
  </w:style>
  <w:style w:type="paragraph" w:styleId="af">
    <w:name w:val="table of figures"/>
    <w:basedOn w:val="a2"/>
    <w:next w:val="a2"/>
    <w:semiHidden/>
    <w:rsid w:val="008130BD"/>
    <w:pPr>
      <w:ind w:leftChars="200" w:left="840" w:hangingChars="200" w:hanging="420"/>
    </w:pPr>
  </w:style>
  <w:style w:type="paragraph" w:customStyle="1" w:styleId="af0">
    <w:name w:val="屏幕"/>
    <w:basedOn w:val="a2"/>
    <w:rsid w:val="008130BD"/>
    <w:pPr>
      <w:overflowPunct w:val="0"/>
      <w:autoSpaceDE w:val="0"/>
      <w:autoSpaceDN w:val="0"/>
      <w:adjustRightInd w:val="0"/>
      <w:spacing w:line="312" w:lineRule="auto"/>
      <w:jc w:val="left"/>
      <w:textAlignment w:val="baseline"/>
    </w:pPr>
    <w:rPr>
      <w:rFonts w:ascii="宋体"/>
      <w:kern w:val="0"/>
      <w:szCs w:val="20"/>
    </w:rPr>
  </w:style>
  <w:style w:type="character" w:styleId="af1">
    <w:name w:val="Strong"/>
    <w:basedOn w:val="a4"/>
    <w:qFormat/>
    <w:rsid w:val="008130BD"/>
    <w:rPr>
      <w:b/>
      <w:bCs/>
    </w:rPr>
  </w:style>
  <w:style w:type="paragraph" w:styleId="af2">
    <w:name w:val="Body Text Indent"/>
    <w:basedOn w:val="a2"/>
    <w:rsid w:val="008130BD"/>
    <w:pPr>
      <w:spacing w:before="100" w:beforeAutospacing="1" w:after="100" w:afterAutospacing="1"/>
      <w:ind w:firstLine="480"/>
    </w:pPr>
    <w:rPr>
      <w:rFonts w:ascii="宋体" w:hAnsi="宋体"/>
      <w:sz w:val="24"/>
    </w:rPr>
  </w:style>
  <w:style w:type="paragraph" w:styleId="af3">
    <w:name w:val="Document Map"/>
    <w:basedOn w:val="a2"/>
    <w:semiHidden/>
    <w:rsid w:val="008130BD"/>
    <w:pPr>
      <w:shd w:val="clear" w:color="auto" w:fill="000080"/>
    </w:pPr>
  </w:style>
  <w:style w:type="character" w:customStyle="1" w:styleId="Char">
    <w:name w:val="正文缩进 Char"/>
    <w:aliases w:val="正文（首行缩进两字） Char,ALT+Z Char1,表正文 Char1,正文非缩进 Char Char Char,正文缩进 Char1 Char,正文（首行缩进两字） Char1 Char,文2 Char Char,ALT+Z Char Char,表正文 Char Char,特点 Char1 Char,段1 Char Char,标题4 Char Char,特点 Char Char Char1 Char,特点 Char Char Char Char Char"/>
    <w:basedOn w:val="a4"/>
    <w:link w:val="a3"/>
    <w:rsid w:val="00D408A5"/>
    <w:rPr>
      <w:kern w:val="2"/>
      <w:sz w:val="21"/>
    </w:rPr>
  </w:style>
  <w:style w:type="paragraph" w:customStyle="1" w:styleId="a1">
    <w:name w:val="项目排列"/>
    <w:basedOn w:val="a2"/>
    <w:rsid w:val="00D408A5"/>
    <w:pPr>
      <w:numPr>
        <w:numId w:val="2"/>
      </w:numPr>
      <w:spacing w:beforeLines="50" w:afterLines="50" w:line="300" w:lineRule="auto"/>
      <w:ind w:leftChars="200" w:left="350" w:hangingChars="150" w:hanging="150"/>
    </w:pPr>
    <w:rPr>
      <w:sz w:val="24"/>
    </w:rPr>
  </w:style>
  <w:style w:type="table" w:styleId="af4">
    <w:name w:val="Table Grid"/>
    <w:basedOn w:val="a5"/>
    <w:rsid w:val="00700A1D"/>
    <w:pPr>
      <w:widowControl w:val="0"/>
      <w:spacing w:beforeLines="50" w:afterLines="5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">
    <w:name w:val="Title"/>
    <w:basedOn w:val="a2"/>
    <w:next w:val="a3"/>
    <w:link w:val="Char0"/>
    <w:qFormat/>
    <w:rsid w:val="005A4C6C"/>
    <w:pPr>
      <w:pageBreakBefore/>
      <w:numPr>
        <w:numId w:val="4"/>
      </w:numPr>
      <w:tabs>
        <w:tab w:val="clear" w:pos="420"/>
      </w:tabs>
      <w:spacing w:beforeLines="1600" w:afterLines="100" w:line="300" w:lineRule="auto"/>
      <w:ind w:left="0" w:firstLine="0"/>
      <w:jc w:val="center"/>
    </w:pPr>
    <w:rPr>
      <w:rFonts w:ascii="Arial" w:eastAsia="黑体" w:hAnsi="Arial" w:cs="Arial"/>
      <w:b/>
      <w:bCs/>
      <w:sz w:val="48"/>
      <w:szCs w:val="32"/>
    </w:rPr>
  </w:style>
  <w:style w:type="character" w:customStyle="1" w:styleId="Char0">
    <w:name w:val="标题 Char"/>
    <w:basedOn w:val="a4"/>
    <w:link w:val="a"/>
    <w:rsid w:val="005A4C6C"/>
    <w:rPr>
      <w:rFonts w:ascii="Arial" w:eastAsia="黑体" w:hAnsi="Arial" w:cs="Arial"/>
      <w:b/>
      <w:bCs/>
      <w:kern w:val="2"/>
      <w:sz w:val="48"/>
      <w:szCs w:val="32"/>
    </w:rPr>
  </w:style>
  <w:style w:type="paragraph" w:customStyle="1" w:styleId="a0">
    <w:name w:val="小标题"/>
    <w:basedOn w:val="a2"/>
    <w:next w:val="a3"/>
    <w:rsid w:val="005A4C6C"/>
    <w:pPr>
      <w:numPr>
        <w:numId w:val="3"/>
      </w:numPr>
      <w:spacing w:beforeLines="25" w:afterLines="25"/>
      <w:ind w:left="200" w:hangingChars="200" w:hanging="200"/>
    </w:pPr>
    <w:rPr>
      <w:rFonts w:ascii="Arial" w:eastAsia="黑体" w:hAnsi="Arial"/>
      <w:b/>
      <w:sz w:val="28"/>
    </w:rPr>
  </w:style>
  <w:style w:type="character" w:styleId="af5">
    <w:name w:val="annotation reference"/>
    <w:basedOn w:val="a4"/>
    <w:rsid w:val="00AF5EE0"/>
    <w:rPr>
      <w:sz w:val="21"/>
      <w:szCs w:val="21"/>
    </w:rPr>
  </w:style>
  <w:style w:type="paragraph" w:styleId="af6">
    <w:name w:val="annotation text"/>
    <w:basedOn w:val="a2"/>
    <w:link w:val="Char1"/>
    <w:rsid w:val="00AF5EE0"/>
    <w:pPr>
      <w:jc w:val="left"/>
    </w:pPr>
  </w:style>
  <w:style w:type="character" w:customStyle="1" w:styleId="Char1">
    <w:name w:val="批注文字 Char"/>
    <w:basedOn w:val="a4"/>
    <w:link w:val="af6"/>
    <w:rsid w:val="00AF5EE0"/>
    <w:rPr>
      <w:kern w:val="2"/>
      <w:sz w:val="21"/>
      <w:szCs w:val="24"/>
    </w:rPr>
  </w:style>
  <w:style w:type="paragraph" w:styleId="af7">
    <w:name w:val="Balloon Text"/>
    <w:basedOn w:val="a2"/>
    <w:link w:val="Char2"/>
    <w:rsid w:val="00AF5EE0"/>
    <w:rPr>
      <w:sz w:val="18"/>
      <w:szCs w:val="18"/>
    </w:rPr>
  </w:style>
  <w:style w:type="character" w:customStyle="1" w:styleId="Char2">
    <w:name w:val="批注框文本 Char"/>
    <w:basedOn w:val="a4"/>
    <w:link w:val="af7"/>
    <w:rsid w:val="00AF5EE0"/>
    <w:rPr>
      <w:kern w:val="2"/>
      <w:sz w:val="18"/>
      <w:szCs w:val="18"/>
    </w:rPr>
  </w:style>
  <w:style w:type="paragraph" w:styleId="af8">
    <w:name w:val="List Paragraph"/>
    <w:basedOn w:val="a2"/>
    <w:uiPriority w:val="34"/>
    <w:qFormat/>
    <w:rsid w:val="00897811"/>
    <w:pPr>
      <w:ind w:firstLineChars="200" w:firstLine="420"/>
    </w:pPr>
  </w:style>
  <w:style w:type="character" w:customStyle="1" w:styleId="CharChar">
    <w:name w:val="编写建议 Char Char"/>
    <w:basedOn w:val="a4"/>
    <w:link w:val="Char3"/>
    <w:rsid w:val="006A2429"/>
    <w:rPr>
      <w:rFonts w:ascii="Arial" w:hAnsi="Arial" w:cs="Arial"/>
      <w:i/>
      <w:color w:val="0000FF"/>
      <w:sz w:val="21"/>
      <w:szCs w:val="21"/>
    </w:rPr>
  </w:style>
  <w:style w:type="paragraph" w:customStyle="1" w:styleId="Char3">
    <w:name w:val="编写建议 Char"/>
    <w:basedOn w:val="a2"/>
    <w:next w:val="a8"/>
    <w:link w:val="CharChar"/>
    <w:rsid w:val="006A2429"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documenttitleonheader">
    <w:name w:val="document title on header"/>
    <w:basedOn w:val="a2"/>
    <w:autoRedefine/>
    <w:rsid w:val="008727B5"/>
    <w:pPr>
      <w:widowControl/>
      <w:numPr>
        <w:numId w:val="5"/>
      </w:numPr>
      <w:tabs>
        <w:tab w:val="clear" w:pos="1134"/>
      </w:tabs>
      <w:autoSpaceDE w:val="0"/>
      <w:autoSpaceDN w:val="0"/>
      <w:adjustRightInd w:val="0"/>
      <w:ind w:left="0" w:firstLine="0"/>
      <w:jc w:val="left"/>
    </w:pPr>
    <w:rPr>
      <w:kern w:val="0"/>
      <w:sz w:val="18"/>
      <w:szCs w:val="20"/>
    </w:rPr>
  </w:style>
  <w:style w:type="paragraph" w:customStyle="1" w:styleId="af9">
    <w:name w:val="警告说明"/>
    <w:basedOn w:val="a7"/>
    <w:rsid w:val="0058450F"/>
    <w:pPr>
      <w:widowControl/>
      <w:spacing w:before="120" w:line="220" w:lineRule="atLeast"/>
      <w:ind w:left="1680" w:firstLineChars="200" w:firstLine="200"/>
      <w:jc w:val="left"/>
    </w:pPr>
    <w:rPr>
      <w:rFonts w:ascii="楷体_GB2312" w:eastAsia="楷体_GB2312" w:hAnsi="Arial" w:cs="Arial"/>
      <w:kern w:val="0"/>
      <w:szCs w:val="21"/>
    </w:rPr>
  </w:style>
  <w:style w:type="paragraph" w:styleId="afa">
    <w:name w:val="Plain Text"/>
    <w:basedOn w:val="a2"/>
    <w:rsid w:val="00960A60"/>
    <w:rPr>
      <w:rFonts w:ascii="宋体" w:hAnsi="Courier New"/>
      <w:szCs w:val="20"/>
    </w:rPr>
  </w:style>
  <w:style w:type="table" w:styleId="22">
    <w:name w:val="Table Grid 2"/>
    <w:basedOn w:val="a5"/>
    <w:rsid w:val="00731F78"/>
    <w:pPr>
      <w:widowControl w:val="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Grid 3"/>
    <w:basedOn w:val="a5"/>
    <w:rsid w:val="00731F78"/>
    <w:pPr>
      <w:widowControl w:val="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1-3">
    <w:name w:val="Medium Grid 1 Accent 3"/>
    <w:basedOn w:val="a5"/>
    <w:uiPriority w:val="67"/>
    <w:rsid w:val="00731F78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3-3">
    <w:name w:val="Medium Grid 3 Accent 3"/>
    <w:basedOn w:val="a5"/>
    <w:uiPriority w:val="69"/>
    <w:rsid w:val="00731F7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51">
    <w:name w:val="Table Columns 5"/>
    <w:basedOn w:val="a5"/>
    <w:rsid w:val="00731F78"/>
    <w:pPr>
      <w:widowControl w:val="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41">
    <w:name w:val="Table Classic 4"/>
    <w:basedOn w:val="a5"/>
    <w:rsid w:val="00731F78"/>
    <w:pPr>
      <w:widowControl w:val="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Elegant"/>
    <w:basedOn w:val="a5"/>
    <w:rsid w:val="00731F78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Simple 1"/>
    <w:basedOn w:val="a5"/>
    <w:rsid w:val="00871C73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afc">
    <w:name w:val="Table Theme"/>
    <w:basedOn w:val="a5"/>
    <w:rsid w:val="00115F2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5"/>
    <w:uiPriority w:val="66"/>
    <w:rsid w:val="00115F25"/>
    <w:rPr>
      <w:rFonts w:ascii="Cambria" w:hAnsi="Cambria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-3">
    <w:name w:val="Light Shading Accent 3"/>
    <w:basedOn w:val="a5"/>
    <w:uiPriority w:val="60"/>
    <w:rsid w:val="00FE576E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23">
    <w:name w:val="Table Simple 2"/>
    <w:basedOn w:val="a5"/>
    <w:rsid w:val="00540EA3"/>
    <w:pPr>
      <w:widowControl w:val="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%20Documents\&#20135;&#21697;&#32447;&#26448;&#26009;\&#27169;&#26495;\&#27827;&#21271;&#24314;&#34892;&#25991;&#26723;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FE77D-979F-4FCE-AA4D-7BE8ADA12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河北建行文档模版.dot</Template>
  <TotalTime>1049</TotalTime>
  <Pages>12</Pages>
  <Words>487</Words>
  <Characters>2779</Characters>
  <Application>Microsoft Office Word</Application>
  <DocSecurity>0</DocSecurity>
  <Lines>23</Lines>
  <Paragraphs>6</Paragraphs>
  <ScaleCrop>false</ScaleCrop>
  <Manager/>
  <Company>福建网龙</Company>
  <LinksUpToDate>false</LinksUpToDate>
  <CharactersWithSpaces>3260</CharactersWithSpaces>
  <SharedDoc>false</SharedDoc>
  <HLinks>
    <vt:vector size="336" baseType="variant">
      <vt:variant>
        <vt:i4>1376311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_Toc283830525</vt:lpwstr>
      </vt:variant>
      <vt:variant>
        <vt:i4>1376311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_Toc283830524</vt:lpwstr>
      </vt:variant>
      <vt:variant>
        <vt:i4>1376311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_Toc283830523</vt:lpwstr>
      </vt:variant>
      <vt:variant>
        <vt:i4>1376311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_Toc283830522</vt:lpwstr>
      </vt:variant>
      <vt:variant>
        <vt:i4>1376311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_Toc283830521</vt:lpwstr>
      </vt:variant>
      <vt:variant>
        <vt:i4>1376311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_Toc283830520</vt:lpwstr>
      </vt:variant>
      <vt:variant>
        <vt:i4>1441847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_Toc283830519</vt:lpwstr>
      </vt:variant>
      <vt:variant>
        <vt:i4>1441847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_Toc283830518</vt:lpwstr>
      </vt:variant>
      <vt:variant>
        <vt:i4>1441847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_Toc283830517</vt:lpwstr>
      </vt:variant>
      <vt:variant>
        <vt:i4>1441847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_Toc283830516</vt:lpwstr>
      </vt:variant>
      <vt:variant>
        <vt:i4>1441847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_Toc283830515</vt:lpwstr>
      </vt:variant>
      <vt:variant>
        <vt:i4>1441847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_Toc283830514</vt:lpwstr>
      </vt:variant>
      <vt:variant>
        <vt:i4>1441847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_Toc283830513</vt:lpwstr>
      </vt:variant>
      <vt:variant>
        <vt:i4>1441847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_Toc283830512</vt:lpwstr>
      </vt:variant>
      <vt:variant>
        <vt:i4>1441847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_Toc283830511</vt:lpwstr>
      </vt:variant>
      <vt:variant>
        <vt:i4>1441847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_Toc283830510</vt:lpwstr>
      </vt:variant>
      <vt:variant>
        <vt:i4>1507383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_Toc283830509</vt:lpwstr>
      </vt:variant>
      <vt:variant>
        <vt:i4>1507383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_Toc283830508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_Toc283830507</vt:lpwstr>
      </vt:variant>
      <vt:variant>
        <vt:i4>1507383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_Toc283830506</vt:lpwstr>
      </vt:variant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_Toc283830505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_Toc283830504</vt:lpwstr>
      </vt:variant>
      <vt:variant>
        <vt:i4>1507383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_Toc283830503</vt:lpwstr>
      </vt:variant>
      <vt:variant>
        <vt:i4>1507383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_Toc283830502</vt:lpwstr>
      </vt:variant>
      <vt:variant>
        <vt:i4>1507383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_Toc283830501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_Toc283830500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_Toc283830499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_Toc283830498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_Toc283830497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_Toc283830496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_Toc283830495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_Toc283830494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_Toc283830493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_Toc283830492</vt:lpwstr>
      </vt:variant>
      <vt:variant>
        <vt:i4>1966134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_Toc283830491</vt:lpwstr>
      </vt:variant>
      <vt:variant>
        <vt:i4>1966134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_Toc283830490</vt:lpwstr>
      </vt:variant>
      <vt:variant>
        <vt:i4>2031670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_Toc283830489</vt:lpwstr>
      </vt:variant>
      <vt:variant>
        <vt:i4>2031670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_Toc283830488</vt:lpwstr>
      </vt:variant>
      <vt:variant>
        <vt:i4>2031670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_Toc283830487</vt:lpwstr>
      </vt:variant>
      <vt:variant>
        <vt:i4>2031670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_Toc283830486</vt:lpwstr>
      </vt:variant>
      <vt:variant>
        <vt:i4>2031670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_Toc283830485</vt:lpwstr>
      </vt:variant>
      <vt:variant>
        <vt:i4>2031670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_Toc283830484</vt:lpwstr>
      </vt:variant>
      <vt:variant>
        <vt:i4>2031670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_Toc283830483</vt:lpwstr>
      </vt:variant>
      <vt:variant>
        <vt:i4>2031670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_Toc283830482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_Toc283830481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_Toc283830480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_Toc283830479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_Toc283830478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_Toc283830477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_Toc283830476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_Toc283830475</vt:lpwstr>
      </vt:variant>
      <vt:variant>
        <vt:i4>1048630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_Toc283830474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_Toc283830473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_Toc283830472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_Toc283830471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_Toc283830470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状态服务概要设计说明书</dc:title>
  <dc:subject/>
  <dc:creator>tantan</dc:creator>
  <cp:keywords/>
  <dc:description/>
  <cp:lastModifiedBy>User</cp:lastModifiedBy>
  <cp:revision>501</cp:revision>
  <cp:lastPrinted>2002-05-30T02:23:00Z</cp:lastPrinted>
  <dcterms:created xsi:type="dcterms:W3CDTF">2012-09-14T02:52:00Z</dcterms:created>
  <dcterms:modified xsi:type="dcterms:W3CDTF">2012-10-22T09:12:00Z</dcterms:modified>
</cp:coreProperties>
</file>